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0DD" w:rsidRDefault="002220DD" w:rsidP="002220D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Міністерство освіти, науки, молоді і спорту України </w:t>
      </w:r>
    </w:p>
    <w:p w:rsidR="002220DD" w:rsidRPr="001A5F78" w:rsidRDefault="002220DD" w:rsidP="002220DD">
      <w:pPr>
        <w:jc w:val="center"/>
        <w:rPr>
          <w:sz w:val="32"/>
          <w:szCs w:val="32"/>
          <w:lang w:val="uk-UA"/>
        </w:rPr>
      </w:pPr>
      <w:r w:rsidRPr="001A5F78">
        <w:rPr>
          <w:sz w:val="32"/>
          <w:szCs w:val="32"/>
          <w:lang w:val="uk-UA"/>
        </w:rPr>
        <w:t>Національний університет «Львівська політехніка»</w:t>
      </w: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56"/>
          <w:szCs w:val="56"/>
          <w:lang w:val="uk-UA"/>
        </w:rPr>
      </w:pPr>
      <w:r>
        <w:rPr>
          <w:b/>
          <w:sz w:val="56"/>
          <w:szCs w:val="56"/>
          <w:lang w:val="uk-UA"/>
        </w:rPr>
        <w:t>Програмна документація</w:t>
      </w:r>
    </w:p>
    <w:p w:rsidR="002220DD" w:rsidRDefault="002220DD" w:rsidP="002220DD">
      <w:pPr>
        <w:jc w:val="center"/>
        <w:rPr>
          <w:b/>
          <w:sz w:val="56"/>
          <w:szCs w:val="56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  <w:r w:rsidRPr="00671927">
        <w:rPr>
          <w:b/>
          <w:sz w:val="44"/>
          <w:szCs w:val="44"/>
          <w:lang w:val="uk-UA"/>
        </w:rPr>
        <w:t xml:space="preserve">системи моніторингу </w:t>
      </w:r>
      <w:proofErr w:type="spellStart"/>
      <w:r w:rsidRPr="00671927">
        <w:rPr>
          <w:b/>
          <w:sz w:val="44"/>
          <w:szCs w:val="44"/>
          <w:lang w:val="uk-UA"/>
        </w:rPr>
        <w:t>білінгової</w:t>
      </w:r>
      <w:proofErr w:type="spellEnd"/>
      <w:r w:rsidRPr="00671927">
        <w:rPr>
          <w:b/>
          <w:sz w:val="44"/>
          <w:szCs w:val="44"/>
          <w:lang w:val="uk-UA"/>
        </w:rPr>
        <w:t xml:space="preserve"> си</w:t>
      </w:r>
      <w:r w:rsidRPr="00671927">
        <w:rPr>
          <w:b/>
          <w:sz w:val="44"/>
          <w:szCs w:val="44"/>
          <w:lang w:val="uk-UA"/>
        </w:rPr>
        <w:t>с</w:t>
      </w:r>
      <w:r w:rsidRPr="00671927">
        <w:rPr>
          <w:b/>
          <w:sz w:val="44"/>
          <w:szCs w:val="44"/>
          <w:lang w:val="uk-UA"/>
        </w:rPr>
        <w:t>теми</w:t>
      </w: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44"/>
          <w:szCs w:val="44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</w:p>
    <w:p w:rsidR="002220DD" w:rsidRDefault="002220DD" w:rsidP="002220DD">
      <w:pPr>
        <w:jc w:val="center"/>
        <w:rPr>
          <w:b/>
          <w:sz w:val="36"/>
          <w:szCs w:val="36"/>
          <w:lang w:val="uk-UA"/>
        </w:rPr>
      </w:pPr>
      <w:r w:rsidRPr="00671927">
        <w:rPr>
          <w:b/>
          <w:sz w:val="36"/>
          <w:szCs w:val="36"/>
          <w:lang w:val="uk-UA"/>
        </w:rPr>
        <w:t>Львів 2011</w:t>
      </w:r>
    </w:p>
    <w:p w:rsidR="00B45D5C" w:rsidRPr="006F131C" w:rsidRDefault="00B45D5C">
      <w:pPr>
        <w:spacing w:before="1600"/>
        <w:jc w:val="center"/>
        <w:rPr>
          <w:lang w:val="ru-RU"/>
        </w:rPr>
      </w:pPr>
    </w:p>
    <w:p w:rsidR="00015F16" w:rsidRPr="007A7A2E" w:rsidRDefault="00B45D5C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 w:rsidRPr="001E3D85">
        <w:rPr>
          <w:lang w:val="ru-RU"/>
        </w:rPr>
        <w:instrText xml:space="preserve"> </w:instrText>
      </w:r>
      <w:r>
        <w:rPr>
          <w:lang w:val="en-US"/>
        </w:rPr>
        <w:instrText>TOC</w:instrText>
      </w:r>
      <w:r w:rsidRPr="001E3D85">
        <w:rPr>
          <w:lang w:val="ru-RU"/>
        </w:rPr>
        <w:instrText xml:space="preserve"> \</w:instrText>
      </w:r>
      <w:r>
        <w:rPr>
          <w:lang w:val="en-US"/>
        </w:rPr>
        <w:instrText>o</w:instrText>
      </w:r>
      <w:r w:rsidRPr="001E3D85">
        <w:rPr>
          <w:lang w:val="ru-RU"/>
        </w:rPr>
        <w:instrText xml:space="preserve"> \</w:instrText>
      </w:r>
      <w:r>
        <w:rPr>
          <w:lang w:val="en-US"/>
        </w:rPr>
        <w:instrText>h</w:instrText>
      </w:r>
      <w:r w:rsidRPr="001E3D85">
        <w:rPr>
          <w:lang w:val="ru-RU"/>
        </w:rPr>
        <w:instrText xml:space="preserve"> \</w:instrText>
      </w:r>
      <w:r>
        <w:rPr>
          <w:lang w:val="en-US"/>
        </w:rPr>
        <w:instrText>z</w:instrText>
      </w:r>
      <w:r w:rsidRPr="001E3D85">
        <w:rPr>
          <w:lang w:val="ru-RU"/>
        </w:rPr>
        <w:instrText xml:space="preserve"> \</w:instrText>
      </w:r>
      <w:r>
        <w:rPr>
          <w:lang w:val="en-US"/>
        </w:rPr>
        <w:instrText>t</w:instrText>
      </w:r>
      <w:r w:rsidRPr="001E3D85">
        <w:rPr>
          <w:lang w:val="ru-RU"/>
        </w:rPr>
        <w:instrText xml:space="preserve"> "</w:instrText>
      </w:r>
      <w:r>
        <w:rPr>
          <w:lang w:val="en-US"/>
        </w:rPr>
        <w:instrText>Heading</w:instrText>
      </w:r>
      <w:r w:rsidRPr="001E3D85">
        <w:rPr>
          <w:lang w:val="ru-RU"/>
        </w:rPr>
        <w:instrText xml:space="preserve"> 3;3" </w:instrText>
      </w:r>
      <w:r>
        <w:rPr>
          <w:lang w:val="en-US"/>
        </w:rPr>
        <w:fldChar w:fldCharType="separate"/>
      </w:r>
      <w:hyperlink w:anchor="_Toc305963396" w:history="1">
        <w:r w:rsidR="00015F16" w:rsidRPr="00317482">
          <w:rPr>
            <w:rStyle w:val="a5"/>
            <w:noProof/>
            <w:lang w:val="uk-UA"/>
          </w:rPr>
          <w:t>1</w:t>
        </w:r>
        <w:r w:rsidR="00015F16" w:rsidRPr="007A7A2E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="00015F16" w:rsidRPr="00317482">
          <w:rPr>
            <w:rStyle w:val="a5"/>
            <w:noProof/>
            <w:lang w:val="uk-UA"/>
          </w:rPr>
          <w:t>Вступ</w:t>
        </w:r>
        <w:r w:rsidR="00015F16">
          <w:rPr>
            <w:noProof/>
            <w:webHidden/>
          </w:rPr>
          <w:tab/>
        </w:r>
        <w:r w:rsidR="00015F16">
          <w:rPr>
            <w:noProof/>
            <w:webHidden/>
          </w:rPr>
          <w:fldChar w:fldCharType="begin"/>
        </w:r>
        <w:r w:rsidR="00015F16">
          <w:rPr>
            <w:noProof/>
            <w:webHidden/>
          </w:rPr>
          <w:instrText xml:space="preserve"> PAGEREF _Toc305963396 \h </w:instrText>
        </w:r>
        <w:r w:rsidR="00015F16">
          <w:rPr>
            <w:noProof/>
            <w:webHidden/>
          </w:rPr>
        </w:r>
        <w:r w:rsidR="00015F16">
          <w:rPr>
            <w:noProof/>
            <w:webHidden/>
          </w:rPr>
          <w:fldChar w:fldCharType="separate"/>
        </w:r>
        <w:r w:rsidR="00015F16">
          <w:rPr>
            <w:noProof/>
            <w:webHidden/>
          </w:rPr>
          <w:t>3</w:t>
        </w:r>
        <w:r w:rsidR="00015F16"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397" w:history="1">
        <w:r w:rsidRPr="00317482">
          <w:rPr>
            <w:rStyle w:val="a5"/>
            <w:noProof/>
            <w:lang w:val="uk-UA"/>
          </w:rPr>
          <w:t>1.1</w:t>
        </w:r>
        <w:r w:rsidRPr="007A7A2E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398" w:history="1">
        <w:r w:rsidRPr="00317482">
          <w:rPr>
            <w:rStyle w:val="a5"/>
            <w:noProof/>
            <w:lang w:val="uk-UA"/>
          </w:rPr>
          <w:t>1.2</w:t>
        </w:r>
        <w:r w:rsidRPr="007A7A2E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Область застосування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399" w:history="1">
        <w:r w:rsidRPr="00317482">
          <w:rPr>
            <w:rStyle w:val="a5"/>
            <w:noProof/>
            <w:lang w:val="uk-UA"/>
          </w:rPr>
          <w:t>1.3</w:t>
        </w:r>
        <w:r w:rsidRPr="007A7A2E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="00A929DB">
          <w:rPr>
            <w:rStyle w:val="a5"/>
            <w:noProof/>
            <w:lang w:val="uk-UA"/>
          </w:rPr>
          <w:t>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400" w:history="1">
        <w:r w:rsidRPr="00317482">
          <w:rPr>
            <w:rStyle w:val="a5"/>
            <w:noProof/>
            <w:lang w:val="uk-UA"/>
          </w:rPr>
          <w:t>1.4</w:t>
        </w:r>
        <w:r w:rsidRPr="007A7A2E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Визначення і абревіатури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01" w:history="1">
        <w:r w:rsidRPr="00317482">
          <w:rPr>
            <w:rStyle w:val="a5"/>
            <w:noProof/>
            <w:lang w:val="uk-UA"/>
          </w:rPr>
          <w:t>1.4.1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Основні визначення і абревіатури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02" w:history="1">
        <w:r w:rsidRPr="00317482">
          <w:rPr>
            <w:rStyle w:val="a5"/>
            <w:noProof/>
            <w:lang w:val="uk-UA"/>
          </w:rPr>
          <w:t>1.4.2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Осодливі визначення та абревіатури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403" w:history="1">
        <w:r w:rsidRPr="00317482">
          <w:rPr>
            <w:rStyle w:val="a5"/>
            <w:noProof/>
            <w:lang w:val="uk-UA"/>
          </w:rPr>
          <w:t>1.5</w:t>
        </w:r>
        <w:r w:rsidRPr="007A7A2E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База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305963404" w:history="1">
        <w:r w:rsidRPr="00317482">
          <w:rPr>
            <w:rStyle w:val="a5"/>
            <w:noProof/>
            <w:lang w:val="uk-UA"/>
          </w:rPr>
          <w:t>2</w:t>
        </w:r>
        <w:r w:rsidRPr="007A7A2E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Опис декомпозиції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405" w:history="1">
        <w:r w:rsidRPr="00317482">
          <w:rPr>
            <w:rStyle w:val="a5"/>
            <w:i/>
            <w:iCs/>
            <w:noProof/>
            <w:lang w:val="uk-UA"/>
          </w:rPr>
          <w:t>Що це таке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06" w:history="1">
        <w:r w:rsidRPr="00317482">
          <w:rPr>
            <w:rStyle w:val="a5"/>
            <w:iCs/>
            <w:noProof/>
            <w:lang w:val="uk-UA"/>
          </w:rPr>
          <w:t>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07" w:history="1">
        <w:r w:rsidRPr="00317482">
          <w:rPr>
            <w:rStyle w:val="a5"/>
            <w:iCs/>
            <w:noProof/>
            <w:lang w:val="uk-UA"/>
          </w:rPr>
          <w:t>Використання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08" w:history="1">
        <w:r w:rsidRPr="00317482">
          <w:rPr>
            <w:rStyle w:val="a5"/>
            <w:iCs/>
            <w:noProof/>
            <w:lang w:val="uk-UA"/>
          </w:rPr>
          <w:t>Репрезентація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409" w:history="1">
        <w:r w:rsidRPr="00317482">
          <w:rPr>
            <w:rStyle w:val="a5"/>
            <w:noProof/>
            <w:lang w:val="uk-UA"/>
          </w:rPr>
          <w:t>2.1</w:t>
        </w:r>
        <w:r w:rsidRPr="007A7A2E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Верхній рівень декомпозиції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410" w:history="1">
        <w:r w:rsidRPr="00317482">
          <w:rPr>
            <w:rStyle w:val="a5"/>
            <w:noProof/>
            <w:lang w:val="uk-UA"/>
          </w:rPr>
          <w:t>2.2</w:t>
        </w:r>
        <w:r w:rsidRPr="007A7A2E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Ієрархія декомпозиції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11" w:history="1">
        <w:r w:rsidRPr="00317482">
          <w:rPr>
            <w:rStyle w:val="a5"/>
            <w:noProof/>
            <w:lang w:val="uk-UA"/>
          </w:rPr>
          <w:t>2.2.1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Розділ1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12" w:history="1">
        <w:r w:rsidRPr="00317482">
          <w:rPr>
            <w:rStyle w:val="a5"/>
            <w:noProof/>
            <w:lang w:val="uk-UA"/>
          </w:rPr>
          <w:t>2.2.1.1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13" w:history="1">
        <w:r w:rsidRPr="00317482">
          <w:rPr>
            <w:rStyle w:val="a5"/>
            <w:noProof/>
            <w:lang w:val="uk-UA"/>
          </w:rPr>
          <w:t>2.2.1.2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14" w:history="1">
        <w:r w:rsidRPr="00317482">
          <w:rPr>
            <w:rStyle w:val="a5"/>
            <w:noProof/>
            <w:lang w:val="uk-UA"/>
          </w:rPr>
          <w:t>2.2.1.3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Функції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15" w:history="1">
        <w:r w:rsidRPr="00317482">
          <w:rPr>
            <w:rStyle w:val="a5"/>
            <w:noProof/>
            <w:lang w:val="uk-UA" w:bidi="he-IL"/>
          </w:rPr>
          <w:t>2.2.1.4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 w:bidi="he-IL"/>
          </w:rPr>
          <w:t>Частини (модулі)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16" w:history="1">
        <w:r w:rsidRPr="00317482">
          <w:rPr>
            <w:rStyle w:val="a5"/>
            <w:noProof/>
            <w:lang w:val="uk-UA"/>
          </w:rPr>
          <w:t>2.2.2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Розділ2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17" w:history="1">
        <w:r w:rsidRPr="00317482">
          <w:rPr>
            <w:rStyle w:val="a5"/>
            <w:noProof/>
            <w:lang w:val="uk-UA"/>
          </w:rPr>
          <w:t>2.2.2.1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18" w:history="1">
        <w:r w:rsidRPr="00317482">
          <w:rPr>
            <w:rStyle w:val="a5"/>
            <w:noProof/>
            <w:lang w:val="uk-UA"/>
          </w:rPr>
          <w:t>2.2.2.2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19" w:history="1">
        <w:r w:rsidRPr="00317482">
          <w:rPr>
            <w:rStyle w:val="a5"/>
            <w:noProof/>
            <w:lang w:val="uk-UA"/>
          </w:rPr>
          <w:t>2.2.2.3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Функції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305963420" w:history="1">
        <w:r w:rsidRPr="00317482">
          <w:rPr>
            <w:rStyle w:val="a5"/>
            <w:noProof/>
            <w:lang w:val="uk-UA"/>
          </w:rPr>
          <w:t>3</w:t>
        </w:r>
        <w:r w:rsidRPr="007A7A2E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Опис залежностей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421" w:history="1">
        <w:r w:rsidRPr="00317482">
          <w:rPr>
            <w:rStyle w:val="a5"/>
            <w:i/>
            <w:iCs/>
            <w:noProof/>
            <w:lang w:val="uk-UA"/>
          </w:rPr>
          <w:t>Що це таке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22" w:history="1">
        <w:r w:rsidRPr="00317482">
          <w:rPr>
            <w:rStyle w:val="a5"/>
            <w:iCs/>
            <w:noProof/>
            <w:lang w:val="uk-UA"/>
          </w:rPr>
          <w:t>Залежності і обмеження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23" w:history="1">
        <w:r w:rsidRPr="00317482">
          <w:rPr>
            <w:rStyle w:val="a5"/>
            <w:iCs/>
            <w:noProof/>
            <w:lang w:val="uk-UA"/>
          </w:rPr>
          <w:t>Використання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24" w:history="1">
        <w:r w:rsidRPr="00317482">
          <w:rPr>
            <w:rStyle w:val="a5"/>
            <w:iCs/>
            <w:noProof/>
            <w:lang w:val="uk-UA"/>
          </w:rPr>
          <w:t>Репрезентація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25" w:history="1">
        <w:r w:rsidRPr="00317482">
          <w:rPr>
            <w:rStyle w:val="a5"/>
            <w:noProof/>
            <w:lang w:val="uk-UA"/>
          </w:rPr>
          <w:t>3.1.1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Залежності верхнього рівня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26" w:history="1">
        <w:r w:rsidRPr="00317482">
          <w:rPr>
            <w:rStyle w:val="a5"/>
            <w:noProof/>
            <w:lang w:val="uk-UA"/>
          </w:rPr>
          <w:t>3.1.2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Розділ1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27" w:history="1">
        <w:r w:rsidRPr="00317482">
          <w:rPr>
            <w:rStyle w:val="a5"/>
            <w:noProof/>
            <w:lang w:val="uk-UA"/>
          </w:rPr>
          <w:t>3.1.2.1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Залежності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28" w:history="1">
        <w:r w:rsidRPr="00317482">
          <w:rPr>
            <w:rStyle w:val="a5"/>
            <w:noProof/>
            <w:lang w:val="uk-UA"/>
          </w:rPr>
          <w:t>3.1.2.2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Ресурси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29" w:history="1">
        <w:r w:rsidRPr="00317482">
          <w:rPr>
            <w:rStyle w:val="a5"/>
            <w:noProof/>
            <w:lang w:val="uk-UA"/>
          </w:rPr>
          <w:t>3.1.3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Розділ2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30" w:history="1">
        <w:r w:rsidRPr="00317482">
          <w:rPr>
            <w:rStyle w:val="a5"/>
            <w:noProof/>
            <w:lang w:val="uk-UA"/>
          </w:rPr>
          <w:t>3.1.3.1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Залежності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31" w:history="1">
        <w:r w:rsidRPr="00317482">
          <w:rPr>
            <w:rStyle w:val="a5"/>
            <w:noProof/>
            <w:lang w:val="uk-UA"/>
          </w:rPr>
          <w:t>3.1.3.2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Ресурси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305963432" w:history="1">
        <w:r w:rsidRPr="00317482">
          <w:rPr>
            <w:rStyle w:val="a5"/>
            <w:noProof/>
            <w:lang w:val="uk-UA"/>
          </w:rPr>
          <w:t>4</w:t>
        </w:r>
        <w:r w:rsidRPr="007A7A2E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Опис інтерфейсів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433" w:history="1">
        <w:r w:rsidRPr="00317482">
          <w:rPr>
            <w:rStyle w:val="a5"/>
            <w:i/>
            <w:iCs/>
            <w:noProof/>
            <w:lang w:val="uk-UA"/>
          </w:rPr>
          <w:t>Що це таке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34" w:history="1">
        <w:r w:rsidRPr="00317482">
          <w:rPr>
            <w:rStyle w:val="a5"/>
            <w:iCs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35" w:history="1">
        <w:r w:rsidRPr="00317482">
          <w:rPr>
            <w:rStyle w:val="a5"/>
            <w:iCs/>
            <w:noProof/>
            <w:lang w:val="uk-UA"/>
          </w:rPr>
          <w:t>Використання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36" w:history="1">
        <w:r w:rsidRPr="00317482">
          <w:rPr>
            <w:rStyle w:val="a5"/>
            <w:iCs/>
            <w:noProof/>
            <w:lang w:val="uk-UA"/>
          </w:rPr>
          <w:t>Репрезентація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37" w:history="1">
        <w:r w:rsidRPr="00317482">
          <w:rPr>
            <w:rStyle w:val="a5"/>
            <w:noProof/>
            <w:lang w:val="uk-UA"/>
          </w:rPr>
          <w:t>4.1.1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Розділ1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38" w:history="1">
        <w:r w:rsidRPr="00317482">
          <w:rPr>
            <w:rStyle w:val="a5"/>
            <w:noProof/>
            <w:lang w:val="uk-UA"/>
          </w:rPr>
          <w:t>4.1.1.1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Інтерфейси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39" w:history="1">
        <w:r w:rsidRPr="00317482">
          <w:rPr>
            <w:rStyle w:val="a5"/>
            <w:noProof/>
            <w:lang w:val="uk-UA"/>
          </w:rPr>
          <w:t>4.1.2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Розділ2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40" w:history="1">
        <w:r w:rsidRPr="00317482">
          <w:rPr>
            <w:rStyle w:val="a5"/>
            <w:noProof/>
            <w:lang w:val="uk-UA"/>
          </w:rPr>
          <w:t>4.1.2.1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Інтерфейси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305963441" w:history="1">
        <w:r w:rsidRPr="00317482">
          <w:rPr>
            <w:rStyle w:val="a5"/>
            <w:noProof/>
            <w:lang w:val="uk-UA"/>
          </w:rPr>
          <w:t>5</w:t>
        </w:r>
        <w:r w:rsidRPr="007A7A2E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Детальний 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20"/>
        <w:tabs>
          <w:tab w:val="right" w:leader="dot" w:pos="98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05963442" w:history="1">
        <w:r w:rsidRPr="00317482">
          <w:rPr>
            <w:rStyle w:val="a5"/>
            <w:i/>
            <w:iCs/>
            <w:noProof/>
            <w:lang w:val="uk-UA"/>
          </w:rPr>
          <w:t>Що це таке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43" w:history="1">
        <w:r w:rsidRPr="00317482">
          <w:rPr>
            <w:rStyle w:val="a5"/>
            <w:iCs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44" w:history="1">
        <w:r w:rsidRPr="00317482">
          <w:rPr>
            <w:rStyle w:val="a5"/>
            <w:iCs/>
            <w:noProof/>
            <w:lang w:val="uk-UA"/>
          </w:rPr>
          <w:t>Використання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45" w:history="1">
        <w:r w:rsidRPr="00317482">
          <w:rPr>
            <w:rStyle w:val="a5"/>
            <w:iCs/>
            <w:noProof/>
            <w:lang w:val="uk-UA"/>
          </w:rPr>
          <w:t>Репрезентація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sz w:val="22"/>
          <w:szCs w:val="22"/>
          <w:lang w:val="en-US"/>
        </w:rPr>
      </w:pPr>
      <w:hyperlink w:anchor="_Toc305963446" w:history="1">
        <w:r w:rsidRPr="00317482">
          <w:rPr>
            <w:rStyle w:val="a5"/>
            <w:noProof/>
            <w:lang w:val="uk-UA"/>
          </w:rPr>
          <w:t>5.1.1</w:t>
        </w:r>
        <w:r w:rsidRPr="007A7A2E">
          <w:rPr>
            <w:rFonts w:ascii="Calibri" w:hAnsi="Calibri"/>
            <w:i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Серверний модуль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47" w:history="1">
        <w:r w:rsidRPr="00317482">
          <w:rPr>
            <w:rStyle w:val="a5"/>
            <w:noProof/>
            <w:lang w:val="uk-UA"/>
          </w:rPr>
          <w:t>5.1.1.1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48" w:history="1">
        <w:r w:rsidRPr="00317482">
          <w:rPr>
            <w:rStyle w:val="a5"/>
            <w:noProof/>
            <w:lang w:val="uk-UA"/>
          </w:rPr>
          <w:t>5.1.1.2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49" w:history="1">
        <w:r w:rsidRPr="00317482">
          <w:rPr>
            <w:rStyle w:val="a5"/>
            <w:noProof/>
            <w:lang w:val="uk-UA"/>
          </w:rPr>
          <w:t>5.1.1.3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/>
          </w:rPr>
          <w:t>Статична діаграма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05963450" w:history="1">
        <w:r w:rsidRPr="00317482">
          <w:rPr>
            <w:rStyle w:val="a5"/>
            <w:noProof/>
            <w:lang w:val="uk-UA" w:bidi="he-IL"/>
          </w:rPr>
          <w:t>5.1.1.4</w:t>
        </w:r>
        <w:r w:rsidRPr="007A7A2E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 w:bidi="he-IL"/>
          </w:rPr>
          <w:t>Діаграма 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305963451" w:history="1">
        <w:r w:rsidRPr="00317482">
          <w:rPr>
            <w:rStyle w:val="a5"/>
            <w:noProof/>
            <w:lang w:val="uk-UA" w:bidi="he-IL"/>
          </w:rPr>
          <w:t>6</w:t>
        </w:r>
        <w:r w:rsidRPr="007A7A2E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 w:bidi="he-IL"/>
          </w:rPr>
          <w:t>Модуль потоків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305963452" w:history="1">
        <w:r w:rsidRPr="00317482">
          <w:rPr>
            <w:rStyle w:val="a5"/>
            <w:noProof/>
            <w:lang w:val="uk-UA" w:bidi="he-IL"/>
          </w:rPr>
          <w:t>7</w:t>
        </w:r>
        <w:r w:rsidRPr="007A7A2E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 w:bidi="he-IL"/>
          </w:rPr>
          <w:t>Словник термінів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015F16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305963453" w:history="1">
        <w:r w:rsidRPr="00317482">
          <w:rPr>
            <w:rStyle w:val="a5"/>
            <w:noProof/>
            <w:lang w:val="uk-UA" w:bidi="he-IL"/>
          </w:rPr>
          <w:t>8</w:t>
        </w:r>
        <w:r w:rsidRPr="007A7A2E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 w:bidi="he-IL"/>
          </w:rPr>
          <w:t>Пакетний модуль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2C92" w:rsidRDefault="00015F16">
      <w:pPr>
        <w:pStyle w:val="10"/>
        <w:tabs>
          <w:tab w:val="left" w:pos="1200"/>
          <w:tab w:val="right" w:leader="dot" w:pos="9895"/>
        </w:tabs>
        <w:rPr>
          <w:rStyle w:val="a5"/>
          <w:noProof/>
        </w:rPr>
      </w:pPr>
      <w:hyperlink w:anchor="_Toc305963454" w:history="1">
        <w:r w:rsidRPr="00317482">
          <w:rPr>
            <w:rStyle w:val="a5"/>
            <w:noProof/>
            <w:lang w:val="uk-UA" w:bidi="he-IL"/>
          </w:rPr>
          <w:t>9</w:t>
        </w:r>
        <w:r w:rsidRPr="007A7A2E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317482">
          <w:rPr>
            <w:rStyle w:val="a5"/>
            <w:noProof/>
            <w:lang w:val="uk-UA" w:bidi="he-IL"/>
          </w:rPr>
          <w:t>Таблиця залежностей та вимог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_Toc305963454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5F16" w:rsidRPr="007A7A2E" w:rsidRDefault="00102C92" w:rsidP="00102C92">
      <w:pPr>
        <w:rPr>
          <w:rFonts w:ascii="Calibri" w:hAnsi="Calibri"/>
          <w:noProof/>
          <w:sz w:val="22"/>
          <w:szCs w:val="22"/>
          <w:lang w:val="en-US"/>
        </w:rPr>
      </w:pPr>
      <w:r>
        <w:rPr>
          <w:rStyle w:val="a5"/>
          <w:noProof/>
        </w:rPr>
        <w:br w:type="page"/>
      </w:r>
    </w:p>
    <w:p w:rsidR="00B45D5C" w:rsidRPr="00DC5088" w:rsidRDefault="00B45D5C">
      <w:pPr>
        <w:pStyle w:val="1"/>
        <w:rPr>
          <w:lang w:val="uk-UA"/>
        </w:rPr>
      </w:pPr>
      <w:r>
        <w:rPr>
          <w:lang w:val="en-US"/>
        </w:rPr>
        <w:lastRenderedPageBreak/>
        <w:fldChar w:fldCharType="end"/>
      </w:r>
      <w:bookmarkStart w:id="0" w:name="_Toc305963396"/>
      <w:r w:rsidR="001E3D85" w:rsidRPr="00DC5088">
        <w:rPr>
          <w:lang w:val="uk-UA"/>
        </w:rPr>
        <w:t>Вступ</w:t>
      </w:r>
      <w:bookmarkEnd w:id="0"/>
    </w:p>
    <w:p w:rsidR="004C2A45" w:rsidRPr="00DC5088" w:rsidRDefault="009F4F0D" w:rsidP="00D445EA">
      <w:pPr>
        <w:pStyle w:val="af4"/>
      </w:pPr>
      <w:r w:rsidRPr="00DC5088">
        <w:t>Метою створення даного документу є детальний опис програмної системи, яка має бути розроблена для захисту лабораторних робіт з дисципліни</w:t>
      </w:r>
      <w:r w:rsidR="00D445EA" w:rsidRPr="00DC5088">
        <w:t xml:space="preserve"> «Дослідження і проектування прогр</w:t>
      </w:r>
      <w:r w:rsidR="00D445EA" w:rsidRPr="00DC5088">
        <w:t>а</w:t>
      </w:r>
      <w:r w:rsidR="00D445EA" w:rsidRPr="00DC5088">
        <w:t>мних систем».</w:t>
      </w:r>
    </w:p>
    <w:p w:rsidR="00B45D5C" w:rsidRPr="00DC5088" w:rsidRDefault="001E3D85">
      <w:pPr>
        <w:pStyle w:val="2"/>
        <w:rPr>
          <w:lang w:val="uk-UA"/>
        </w:rPr>
      </w:pPr>
      <w:bookmarkStart w:id="1" w:name="_Toc305963397"/>
      <w:r w:rsidRPr="00DC5088">
        <w:rPr>
          <w:lang w:val="uk-UA"/>
        </w:rPr>
        <w:t>Призначення</w:t>
      </w:r>
      <w:bookmarkEnd w:id="1"/>
    </w:p>
    <w:p w:rsidR="004C2A45" w:rsidRPr="00DC5088" w:rsidRDefault="00D445EA" w:rsidP="00D445EA">
      <w:pPr>
        <w:pStyle w:val="af4"/>
        <w:rPr>
          <w:rStyle w:val="hps"/>
        </w:rPr>
      </w:pPr>
      <w:r w:rsidRPr="00DC5088">
        <w:rPr>
          <w:rStyle w:val="hps"/>
        </w:rPr>
        <w:t>Документ призначений для спільного редагування студентами, що працюють над груп</w:t>
      </w:r>
      <w:r w:rsidRPr="00DC5088">
        <w:rPr>
          <w:rStyle w:val="hps"/>
        </w:rPr>
        <w:t>о</w:t>
      </w:r>
      <w:r w:rsidRPr="00DC5088">
        <w:rPr>
          <w:rStyle w:val="hps"/>
        </w:rPr>
        <w:t>вим завданням, що видав викладач. Під час виконання завдання в документ вноситься вся інф</w:t>
      </w:r>
      <w:r w:rsidRPr="00DC5088">
        <w:rPr>
          <w:rStyle w:val="hps"/>
        </w:rPr>
        <w:t>о</w:t>
      </w:r>
      <w:r w:rsidRPr="00DC5088">
        <w:rPr>
          <w:rStyle w:val="hps"/>
        </w:rPr>
        <w:t>рмація про систему, що розробляється, описується її детальний дизайн. Редагування супров</w:t>
      </w:r>
      <w:r w:rsidRPr="00DC5088">
        <w:rPr>
          <w:rStyle w:val="hps"/>
        </w:rPr>
        <w:t>о</w:t>
      </w:r>
      <w:r w:rsidRPr="00DC5088">
        <w:rPr>
          <w:rStyle w:val="hps"/>
        </w:rPr>
        <w:t xml:space="preserve">джується використанням різних схем, UML-діаграм, цитат і </w:t>
      </w:r>
      <w:r w:rsidR="00DC5088" w:rsidRPr="00DC5088">
        <w:rPr>
          <w:rStyle w:val="hps"/>
        </w:rPr>
        <w:t>посилань.</w:t>
      </w:r>
      <w:r w:rsidRPr="00DC5088">
        <w:rPr>
          <w:rStyle w:val="hps"/>
        </w:rPr>
        <w:t xml:space="preserve"> В разі необхід</w:t>
      </w:r>
      <w:r w:rsidR="00DC5088" w:rsidRPr="00DC5088">
        <w:rPr>
          <w:rStyle w:val="hps"/>
        </w:rPr>
        <w:t>ності д</w:t>
      </w:r>
      <w:r w:rsidR="00DC5088" w:rsidRPr="00DC5088">
        <w:rPr>
          <w:rStyle w:val="hps"/>
        </w:rPr>
        <w:t>о</w:t>
      </w:r>
      <w:r w:rsidR="00DC5088" w:rsidRPr="00DC5088">
        <w:rPr>
          <w:rStyle w:val="hps"/>
        </w:rPr>
        <w:t>кумент може містити вста</w:t>
      </w:r>
      <w:r w:rsidRPr="00DC5088">
        <w:rPr>
          <w:rStyle w:val="hps"/>
        </w:rPr>
        <w:t>вки програмного коду.</w:t>
      </w:r>
    </w:p>
    <w:p w:rsidR="00DC5088" w:rsidRPr="00DC5088" w:rsidRDefault="00DC5088" w:rsidP="00D445EA">
      <w:pPr>
        <w:pStyle w:val="af4"/>
        <w:rPr>
          <w:iCs/>
        </w:rPr>
      </w:pPr>
      <w:r w:rsidRPr="00DC5088">
        <w:rPr>
          <w:rStyle w:val="hps"/>
        </w:rPr>
        <w:t>З другої сторони, документ перевіряється викладачем, всі зауваження та побажання в</w:t>
      </w:r>
      <w:r w:rsidRPr="00DC5088">
        <w:rPr>
          <w:rStyle w:val="hps"/>
        </w:rPr>
        <w:t>и</w:t>
      </w:r>
      <w:r w:rsidRPr="00DC5088">
        <w:rPr>
          <w:rStyle w:val="hps"/>
        </w:rPr>
        <w:t>кладача вносяться в документ студентами що працюють над завданням. На побажання виклад</w:t>
      </w:r>
      <w:r w:rsidRPr="00DC5088">
        <w:rPr>
          <w:rStyle w:val="hps"/>
        </w:rPr>
        <w:t>а</w:t>
      </w:r>
      <w:r w:rsidRPr="00DC5088">
        <w:rPr>
          <w:rStyle w:val="hps"/>
        </w:rPr>
        <w:t>ча окремі розділи даного документу можуть бути оформлені у вигляді звітів до лабораторних робіт.</w:t>
      </w:r>
    </w:p>
    <w:p w:rsidR="00B45D5C" w:rsidRPr="00DC5088" w:rsidRDefault="001E3D85">
      <w:pPr>
        <w:pStyle w:val="2"/>
        <w:rPr>
          <w:lang w:val="uk-UA"/>
        </w:rPr>
      </w:pPr>
      <w:bookmarkStart w:id="2" w:name="_Toc305963398"/>
      <w:r w:rsidRPr="00DC5088">
        <w:rPr>
          <w:lang w:val="uk-UA"/>
        </w:rPr>
        <w:t>Область</w:t>
      </w:r>
      <w:r w:rsidR="00DC5088">
        <w:rPr>
          <w:lang w:val="uk-UA"/>
        </w:rPr>
        <w:t xml:space="preserve"> застосування</w:t>
      </w:r>
      <w:bookmarkEnd w:id="2"/>
    </w:p>
    <w:p w:rsidR="004C2A45" w:rsidRPr="00DC5088" w:rsidRDefault="009E060C" w:rsidP="00DC5088">
      <w:pPr>
        <w:pStyle w:val="af4"/>
        <w:rPr>
          <w:iCs/>
        </w:rPr>
      </w:pPr>
      <w:r>
        <w:rPr>
          <w:rStyle w:val="hps"/>
        </w:rPr>
        <w:t>Основне застосування для даного документу полягає у специфікації дизайну програмної системи та окремих модулів системи зокрема. Даний документ повинен давати відповіді на усі запитання що виникають під час процесу розробки, а сам зміст створюється на етапі дизайну.</w:t>
      </w:r>
    </w:p>
    <w:p w:rsidR="00C51FBD" w:rsidRPr="00DC5088" w:rsidRDefault="00A929DB" w:rsidP="00C51FBD">
      <w:pPr>
        <w:pStyle w:val="2"/>
        <w:rPr>
          <w:lang w:val="uk-UA"/>
        </w:rPr>
      </w:pPr>
      <w:r>
        <w:rPr>
          <w:lang w:val="uk-UA"/>
        </w:rPr>
        <w:t>Технічне завдання</w:t>
      </w:r>
    </w:p>
    <w:p w:rsidR="00A929DB" w:rsidRPr="003B576D" w:rsidRDefault="00A929DB" w:rsidP="003B576D">
      <w:pPr>
        <w:ind w:firstLine="720"/>
        <w:rPr>
          <w:szCs w:val="24"/>
          <w:lang w:val="uk-UA"/>
        </w:rPr>
      </w:pPr>
      <w:bookmarkStart w:id="3" w:name="_Toc305963400"/>
      <w:r w:rsidRPr="003B576D">
        <w:rPr>
          <w:szCs w:val="24"/>
          <w:lang w:val="uk-UA"/>
        </w:rPr>
        <w:t>Розробити програмну систему керування торговими автоматами.. Система повинна з</w:t>
      </w:r>
      <w:r w:rsidRPr="003B576D">
        <w:rPr>
          <w:szCs w:val="24"/>
          <w:lang w:val="uk-UA"/>
        </w:rPr>
        <w:t>а</w:t>
      </w:r>
      <w:r w:rsidRPr="003B576D">
        <w:rPr>
          <w:szCs w:val="24"/>
          <w:lang w:val="uk-UA"/>
        </w:rPr>
        <w:t>безпечувати користувачеві зручний інтерфейс для здійснення покупок та перевірки балансу а також для адміністратора та обслуговуючого персоналу і</w:t>
      </w:r>
      <w:r w:rsidRPr="003B576D">
        <w:rPr>
          <w:szCs w:val="24"/>
          <w:lang w:val="uk-UA"/>
        </w:rPr>
        <w:t>н</w:t>
      </w:r>
      <w:r w:rsidRPr="003B576D">
        <w:rPr>
          <w:szCs w:val="24"/>
          <w:lang w:val="uk-UA"/>
        </w:rPr>
        <w:t>терфейс для керування автоматами та перегляду статистики. Реалізація проекту починається після погодження із замовником осно</w:t>
      </w:r>
      <w:r w:rsidRPr="003B576D">
        <w:rPr>
          <w:szCs w:val="24"/>
          <w:lang w:val="uk-UA"/>
        </w:rPr>
        <w:t>в</w:t>
      </w:r>
      <w:r w:rsidRPr="003B576D">
        <w:rPr>
          <w:szCs w:val="24"/>
          <w:lang w:val="uk-UA"/>
        </w:rPr>
        <w:t>ного документу дизайну пр</w:t>
      </w:r>
      <w:r w:rsidRPr="003B576D">
        <w:rPr>
          <w:szCs w:val="24"/>
          <w:lang w:val="uk-UA"/>
        </w:rPr>
        <w:t>о</w:t>
      </w:r>
      <w:r w:rsidRPr="003B576D">
        <w:rPr>
          <w:szCs w:val="24"/>
          <w:lang w:val="uk-UA"/>
        </w:rPr>
        <w:t>грамної системи.</w:t>
      </w:r>
    </w:p>
    <w:p w:rsidR="00A929DB" w:rsidRPr="003B576D" w:rsidRDefault="00A929DB" w:rsidP="003B576D">
      <w:pPr>
        <w:ind w:firstLine="720"/>
        <w:rPr>
          <w:szCs w:val="24"/>
          <w:lang w:val="uk-UA"/>
        </w:rPr>
      </w:pPr>
      <w:r w:rsidRPr="003B576D">
        <w:rPr>
          <w:szCs w:val="24"/>
          <w:lang w:val="uk-UA"/>
        </w:rPr>
        <w:t>Програмна система складається з трьох основних компонент:</w:t>
      </w:r>
    </w:p>
    <w:p w:rsidR="00A929DB" w:rsidRPr="003B576D" w:rsidRDefault="00A929DB" w:rsidP="003B576D">
      <w:pPr>
        <w:numPr>
          <w:ilvl w:val="0"/>
          <w:numId w:val="25"/>
        </w:numPr>
        <w:tabs>
          <w:tab w:val="num" w:pos="1080"/>
        </w:tabs>
        <w:ind w:hanging="360"/>
        <w:rPr>
          <w:szCs w:val="24"/>
          <w:lang w:val="uk-UA"/>
        </w:rPr>
      </w:pPr>
      <w:proofErr w:type="spellStart"/>
      <w:r w:rsidRPr="003B576D">
        <w:rPr>
          <w:szCs w:val="24"/>
          <w:lang w:val="uk-UA"/>
        </w:rPr>
        <w:t>Веб-інтерфейс</w:t>
      </w:r>
      <w:proofErr w:type="spellEnd"/>
      <w:r w:rsidRPr="003B576D">
        <w:rPr>
          <w:szCs w:val="24"/>
          <w:lang w:val="uk-UA"/>
        </w:rPr>
        <w:t xml:space="preserve"> для моніторингу і конфігурації програмної системи (кл</w:t>
      </w:r>
      <w:r w:rsidRPr="003B576D">
        <w:rPr>
          <w:szCs w:val="24"/>
          <w:lang w:val="uk-UA"/>
        </w:rPr>
        <w:t>і</w:t>
      </w:r>
      <w:r w:rsidRPr="003B576D">
        <w:rPr>
          <w:szCs w:val="24"/>
          <w:lang w:val="uk-UA"/>
        </w:rPr>
        <w:t xml:space="preserve">єнт). </w:t>
      </w:r>
    </w:p>
    <w:p w:rsidR="00A929DB" w:rsidRPr="003B576D" w:rsidRDefault="00A929DB" w:rsidP="003B576D">
      <w:pPr>
        <w:numPr>
          <w:ilvl w:val="0"/>
          <w:numId w:val="25"/>
        </w:numPr>
        <w:tabs>
          <w:tab w:val="num" w:pos="1080"/>
        </w:tabs>
        <w:ind w:hanging="360"/>
        <w:rPr>
          <w:szCs w:val="24"/>
          <w:lang w:val="uk-UA"/>
        </w:rPr>
      </w:pPr>
      <w:r w:rsidRPr="003B576D">
        <w:rPr>
          <w:szCs w:val="24"/>
          <w:lang w:val="uk-UA"/>
        </w:rPr>
        <w:t>Сервер, який забезпечує взаємодію клієнта з системою і базою даних.</w:t>
      </w:r>
    </w:p>
    <w:p w:rsidR="00A929DB" w:rsidRPr="003B576D" w:rsidRDefault="00A929DB" w:rsidP="003B576D">
      <w:pPr>
        <w:numPr>
          <w:ilvl w:val="0"/>
          <w:numId w:val="25"/>
        </w:numPr>
        <w:tabs>
          <w:tab w:val="num" w:pos="1080"/>
        </w:tabs>
        <w:ind w:hanging="360"/>
        <w:rPr>
          <w:szCs w:val="24"/>
          <w:lang w:val="uk-UA"/>
        </w:rPr>
      </w:pPr>
      <w:r w:rsidRPr="003B576D">
        <w:rPr>
          <w:szCs w:val="24"/>
          <w:lang w:val="uk-UA"/>
        </w:rPr>
        <w:t>База даних системи, доступ до якої зі сторони клієнта забезпечується ч</w:t>
      </w:r>
      <w:r w:rsidRPr="003B576D">
        <w:rPr>
          <w:szCs w:val="24"/>
          <w:lang w:val="uk-UA"/>
        </w:rPr>
        <w:t>е</w:t>
      </w:r>
      <w:r w:rsidRPr="003B576D">
        <w:rPr>
          <w:szCs w:val="24"/>
          <w:lang w:val="uk-UA"/>
        </w:rPr>
        <w:t>рез сервер.</w:t>
      </w:r>
    </w:p>
    <w:p w:rsidR="00A929DB" w:rsidRPr="003B576D" w:rsidRDefault="00A929DB" w:rsidP="003B576D">
      <w:pPr>
        <w:ind w:firstLine="720"/>
        <w:rPr>
          <w:szCs w:val="24"/>
          <w:lang w:val="uk-UA"/>
        </w:rPr>
      </w:pPr>
      <w:r w:rsidRPr="003B576D">
        <w:rPr>
          <w:szCs w:val="24"/>
          <w:lang w:val="uk-UA"/>
        </w:rPr>
        <w:t>Вся програмна система в цілому та кожна компонента зокрема забезпеч</w:t>
      </w:r>
      <w:r w:rsidRPr="003B576D">
        <w:rPr>
          <w:szCs w:val="24"/>
          <w:lang w:val="uk-UA"/>
        </w:rPr>
        <w:t>у</w:t>
      </w:r>
      <w:r w:rsidRPr="003B576D">
        <w:rPr>
          <w:szCs w:val="24"/>
          <w:lang w:val="uk-UA"/>
        </w:rPr>
        <w:t>ється системою тестів.</w:t>
      </w:r>
    </w:p>
    <w:p w:rsidR="00A929DB" w:rsidRPr="003B576D" w:rsidRDefault="00A929DB" w:rsidP="003B576D">
      <w:pPr>
        <w:ind w:firstLine="720"/>
        <w:rPr>
          <w:szCs w:val="24"/>
          <w:lang w:val="uk-UA"/>
        </w:rPr>
      </w:pPr>
      <w:r w:rsidRPr="003B576D">
        <w:rPr>
          <w:szCs w:val="24"/>
          <w:lang w:val="uk-UA"/>
        </w:rPr>
        <w:t>В системі передбачені такі три ролі користувачів:</w:t>
      </w:r>
    </w:p>
    <w:p w:rsidR="00A929DB" w:rsidRPr="003B576D" w:rsidRDefault="00A929DB" w:rsidP="003B576D">
      <w:pPr>
        <w:ind w:firstLine="720"/>
        <w:rPr>
          <w:szCs w:val="24"/>
          <w:lang w:val="uk-UA"/>
        </w:rPr>
      </w:pPr>
      <w:r w:rsidRPr="003B576D">
        <w:rPr>
          <w:i/>
          <w:szCs w:val="24"/>
          <w:lang w:val="uk-UA"/>
        </w:rPr>
        <w:t>Адміністратор</w:t>
      </w:r>
      <w:r w:rsidRPr="003B576D">
        <w:rPr>
          <w:szCs w:val="24"/>
          <w:lang w:val="uk-UA"/>
        </w:rPr>
        <w:t xml:space="preserve"> – має повний доступ до системи може налаштовувати її та переглядати статистику.</w:t>
      </w:r>
    </w:p>
    <w:p w:rsidR="00A929DB" w:rsidRPr="003B576D" w:rsidRDefault="00A929DB" w:rsidP="003B576D">
      <w:pPr>
        <w:ind w:firstLine="720"/>
        <w:rPr>
          <w:szCs w:val="24"/>
          <w:lang w:val="uk-UA"/>
        </w:rPr>
      </w:pPr>
      <w:r w:rsidRPr="003B576D">
        <w:rPr>
          <w:i/>
          <w:szCs w:val="24"/>
          <w:lang w:val="uk-UA"/>
        </w:rPr>
        <w:t>Служба обслуговування</w:t>
      </w:r>
      <w:r w:rsidRPr="003B576D">
        <w:rPr>
          <w:szCs w:val="24"/>
          <w:lang w:val="uk-UA"/>
        </w:rPr>
        <w:t xml:space="preserve"> – має доступ до торгових автоматів для поповнення товару.</w:t>
      </w:r>
    </w:p>
    <w:p w:rsidR="00A929DB" w:rsidRPr="003B576D" w:rsidRDefault="00A929DB" w:rsidP="003B576D">
      <w:pPr>
        <w:ind w:firstLine="720"/>
        <w:rPr>
          <w:szCs w:val="24"/>
          <w:lang w:val="uk-UA"/>
        </w:rPr>
      </w:pPr>
      <w:r w:rsidRPr="003B576D">
        <w:rPr>
          <w:i/>
          <w:szCs w:val="24"/>
          <w:lang w:val="uk-UA"/>
        </w:rPr>
        <w:t>Покупець</w:t>
      </w:r>
      <w:r w:rsidRPr="003B576D">
        <w:rPr>
          <w:szCs w:val="24"/>
          <w:lang w:val="uk-UA"/>
        </w:rPr>
        <w:t xml:space="preserve"> – може здійснювати покупки.</w:t>
      </w:r>
    </w:p>
    <w:p w:rsidR="00A929DB" w:rsidRPr="003B576D" w:rsidRDefault="00A929DB" w:rsidP="003B576D">
      <w:pPr>
        <w:ind w:firstLine="720"/>
        <w:rPr>
          <w:szCs w:val="24"/>
          <w:lang w:val="uk-UA"/>
        </w:rPr>
      </w:pPr>
      <w:r w:rsidRPr="003B576D">
        <w:rPr>
          <w:i/>
          <w:szCs w:val="24"/>
          <w:lang w:val="uk-UA"/>
        </w:rPr>
        <w:t>Постійний покупець</w:t>
      </w:r>
      <w:r w:rsidRPr="003B576D">
        <w:rPr>
          <w:szCs w:val="24"/>
          <w:lang w:val="uk-UA"/>
        </w:rPr>
        <w:t xml:space="preserve"> – має ті самі права що і покупець і додатково має свій особистий рахунок в системі (який він може поповнювати і за рахунок якого здійснювати покупки та отримувати знижки).</w:t>
      </w:r>
    </w:p>
    <w:p w:rsidR="00B45D5C" w:rsidRPr="00DC5088" w:rsidRDefault="001E3D85">
      <w:pPr>
        <w:pStyle w:val="2"/>
        <w:rPr>
          <w:lang w:val="uk-UA"/>
        </w:rPr>
      </w:pPr>
      <w:r w:rsidRPr="00DC5088">
        <w:rPr>
          <w:lang w:val="uk-UA"/>
        </w:rPr>
        <w:t>Визначення і абревіатури</w:t>
      </w:r>
      <w:bookmarkEnd w:id="3"/>
    </w:p>
    <w:p w:rsidR="004C2A45" w:rsidRPr="00DC5088" w:rsidRDefault="001E3D85" w:rsidP="004C2A45">
      <w:pPr>
        <w:pStyle w:val="3"/>
        <w:rPr>
          <w:lang w:val="uk-UA"/>
        </w:rPr>
      </w:pPr>
      <w:bookmarkStart w:id="4" w:name="_Toc305963401"/>
      <w:r w:rsidRPr="00DC5088">
        <w:rPr>
          <w:lang w:val="uk-UA"/>
        </w:rPr>
        <w:t>Основні визначення і абревіатури</w:t>
      </w:r>
      <w:bookmarkEnd w:id="4"/>
    </w:p>
    <w:p w:rsidR="004C2A45" w:rsidRPr="00DC5088" w:rsidRDefault="00DB1641" w:rsidP="004C2A45">
      <w:pPr>
        <w:pStyle w:val="3"/>
        <w:rPr>
          <w:lang w:val="uk-UA"/>
        </w:rPr>
      </w:pPr>
      <w:bookmarkStart w:id="5" w:name="_Toc305963402"/>
      <w:r>
        <w:rPr>
          <w:lang w:val="uk-UA"/>
        </w:rPr>
        <w:t>Осо</w:t>
      </w:r>
      <w:r>
        <w:rPr>
          <w:lang w:val="en-US"/>
        </w:rPr>
        <w:t>б</w:t>
      </w:r>
      <w:proofErr w:type="spellStart"/>
      <w:r w:rsidR="002220DD" w:rsidRPr="00DC5088">
        <w:rPr>
          <w:lang w:val="uk-UA"/>
        </w:rPr>
        <w:t>ливі</w:t>
      </w:r>
      <w:proofErr w:type="spellEnd"/>
      <w:r w:rsidR="002220DD" w:rsidRPr="00DC5088">
        <w:rPr>
          <w:lang w:val="uk-UA"/>
        </w:rPr>
        <w:t xml:space="preserve"> визначення та абревіатури</w:t>
      </w:r>
      <w:bookmarkEnd w:id="5"/>
    </w:p>
    <w:p w:rsidR="00C51FBD" w:rsidRPr="00DC5088" w:rsidRDefault="002220DD" w:rsidP="00C51FBD">
      <w:pPr>
        <w:autoSpaceDE w:val="0"/>
        <w:autoSpaceDN w:val="0"/>
        <w:adjustRightInd w:val="0"/>
        <w:rPr>
          <w:lang w:val="uk-UA"/>
        </w:rPr>
      </w:pPr>
      <w:r w:rsidRPr="00DC5088">
        <w:rPr>
          <w:rFonts w:cs="Arial"/>
          <w:i/>
          <w:iCs/>
          <w:color w:val="993300"/>
          <w:lang w:val="uk-UA"/>
        </w:rPr>
        <w:t>Список визначень та скорочень, які використовуються в SDD</w:t>
      </w:r>
    </w:p>
    <w:p w:rsidR="00C51FBD" w:rsidRDefault="002220DD" w:rsidP="00C51FBD">
      <w:pPr>
        <w:pStyle w:val="2"/>
        <w:rPr>
          <w:lang w:val="en-US"/>
        </w:rPr>
      </w:pPr>
      <w:bookmarkStart w:id="6" w:name="_Toc305963403"/>
      <w:r w:rsidRPr="00DC5088">
        <w:rPr>
          <w:lang w:val="uk-UA"/>
        </w:rPr>
        <w:lastRenderedPageBreak/>
        <w:t>База</w:t>
      </w:r>
      <w:bookmarkEnd w:id="6"/>
    </w:p>
    <w:p w:rsidR="00DE5B9F" w:rsidRDefault="00DE5B9F" w:rsidP="00DE5B9F">
      <w:pPr>
        <w:pStyle w:val="a1"/>
      </w:pPr>
      <w:r>
        <w:rPr>
          <w:noProof/>
        </w:rPr>
        <w:drawing>
          <wp:inline distT="0" distB="0" distL="0" distR="0">
            <wp:extent cx="4526451" cy="3634740"/>
            <wp:effectExtent l="19050" t="0" r="7449" b="0"/>
            <wp:docPr id="4" name="Рисунок 4" descr="C:\Users\neo\trade-automates-management-system\TAMS_CI\docs\T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o\trade-automates-management-system\TAMS_CI\docs\TAM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94" cy="363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9F" w:rsidRDefault="00DE5B9F" w:rsidP="00DE5B9F">
      <w:pPr>
        <w:pStyle w:val="a1"/>
        <w:rPr>
          <w:lang w:val="uk-UA"/>
        </w:rPr>
      </w:pPr>
      <w:r>
        <w:rPr>
          <w:lang w:val="uk-UA"/>
        </w:rPr>
        <w:t>Рис.1. Структура бази даних</w:t>
      </w:r>
    </w:p>
    <w:p w:rsidR="00DE5B9F" w:rsidRDefault="008B42B2" w:rsidP="008B42B2">
      <w:pPr>
        <w:pStyle w:val="a1"/>
        <w:ind w:left="0" w:firstLine="0"/>
        <w:rPr>
          <w:lang w:val="uk-UA"/>
        </w:rPr>
      </w:pPr>
      <w:r>
        <w:rPr>
          <w:lang w:val="uk-UA"/>
        </w:rPr>
        <w:t xml:space="preserve">База даних (рис.1), що використовується для керування автоматами містить наступні таблиці </w:t>
      </w:r>
      <w:r>
        <w:t>Trade</w:t>
      </w:r>
      <w:r w:rsidRPr="008B42B2">
        <w:rPr>
          <w:lang w:val="uk-UA"/>
        </w:rPr>
        <w:t xml:space="preserve"> </w:t>
      </w:r>
      <w:r>
        <w:t>A</w:t>
      </w:r>
      <w:r>
        <w:t>u</w:t>
      </w:r>
      <w:r>
        <w:t>tomats</w:t>
      </w:r>
      <w:r w:rsidRPr="008B42B2">
        <w:rPr>
          <w:lang w:val="uk-UA"/>
        </w:rPr>
        <w:t xml:space="preserve">, </w:t>
      </w:r>
      <w:proofErr w:type="spellStart"/>
      <w:r>
        <w:t>TradeList</w:t>
      </w:r>
      <w:proofErr w:type="spellEnd"/>
      <w:r w:rsidRPr="008B42B2">
        <w:rPr>
          <w:lang w:val="uk-UA"/>
        </w:rPr>
        <w:t xml:space="preserve">, </w:t>
      </w:r>
      <w:r>
        <w:t>Products</w:t>
      </w:r>
      <w:r w:rsidRPr="008B42B2">
        <w:rPr>
          <w:lang w:val="uk-UA"/>
        </w:rPr>
        <w:t xml:space="preserve">, </w:t>
      </w:r>
      <w:r>
        <w:t>Status</w:t>
      </w:r>
      <w:r w:rsidRPr="008B42B2">
        <w:rPr>
          <w:lang w:val="uk-UA"/>
        </w:rPr>
        <w:t xml:space="preserve">, </w:t>
      </w:r>
      <w:r>
        <w:t>Location</w:t>
      </w:r>
      <w:r w:rsidRPr="008B42B2">
        <w:rPr>
          <w:lang w:val="uk-UA"/>
        </w:rPr>
        <w:t xml:space="preserve">, </w:t>
      </w:r>
      <w:r>
        <w:t>Roles</w:t>
      </w:r>
      <w:r w:rsidRPr="008B42B2">
        <w:rPr>
          <w:lang w:val="uk-UA"/>
        </w:rPr>
        <w:t xml:space="preserve">, </w:t>
      </w:r>
      <w:r>
        <w:t>Users</w:t>
      </w:r>
      <w:r w:rsidRPr="008B42B2">
        <w:rPr>
          <w:lang w:val="uk-UA"/>
        </w:rPr>
        <w:t xml:space="preserve">. </w:t>
      </w:r>
    </w:p>
    <w:p w:rsidR="00733729" w:rsidRPr="00733729" w:rsidRDefault="00733729" w:rsidP="008B42B2">
      <w:pPr>
        <w:pStyle w:val="a1"/>
        <w:ind w:left="0" w:firstLine="0"/>
        <w:rPr>
          <w:lang w:val="ru-RU"/>
        </w:rPr>
      </w:pPr>
    </w:p>
    <w:p w:rsidR="00B45D5C" w:rsidRPr="00DC5088" w:rsidRDefault="002220DD">
      <w:pPr>
        <w:pStyle w:val="1"/>
        <w:rPr>
          <w:lang w:val="uk-UA"/>
        </w:rPr>
      </w:pPr>
      <w:bookmarkStart w:id="7" w:name="_Toc305963404"/>
      <w:r w:rsidRPr="00DC5088">
        <w:rPr>
          <w:lang w:val="uk-UA"/>
        </w:rPr>
        <w:t>Опис декомпозиції</w:t>
      </w:r>
      <w:bookmarkEnd w:id="7"/>
    </w:p>
    <w:p w:rsidR="00B45D5C" w:rsidRPr="00DC5088" w:rsidRDefault="00AC754C" w:rsidP="005E0317">
      <w:pPr>
        <w:pStyle w:val="2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8" w:name="_Toc305963405"/>
      <w:r w:rsidRPr="00DC5088">
        <w:rPr>
          <w:i/>
          <w:iCs/>
          <w:color w:val="993300"/>
          <w:lang w:val="uk-UA"/>
        </w:rPr>
        <w:t>Що це та</w:t>
      </w:r>
      <w:r w:rsidR="002220DD" w:rsidRPr="00DC5088">
        <w:rPr>
          <w:i/>
          <w:iCs/>
          <w:color w:val="993300"/>
          <w:lang w:val="uk-UA"/>
        </w:rPr>
        <w:t>ке</w:t>
      </w:r>
      <w:bookmarkEnd w:id="8"/>
    </w:p>
    <w:p w:rsidR="00B45D5C" w:rsidRPr="00DC5088" w:rsidRDefault="002220DD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9" w:name="_Toc305963406"/>
      <w:r w:rsidRPr="00DC5088">
        <w:rPr>
          <w:i/>
          <w:iCs/>
          <w:color w:val="993300"/>
          <w:lang w:val="uk-UA"/>
        </w:rPr>
        <w:t>О</w:t>
      </w:r>
      <w:r w:rsidRPr="00DC5088">
        <w:rPr>
          <w:i/>
          <w:iCs/>
          <w:color w:val="993300"/>
          <w:lang w:val="uk-UA"/>
        </w:rPr>
        <w:t>б</w:t>
      </w:r>
      <w:r w:rsidRPr="00DC5088">
        <w:rPr>
          <w:i/>
          <w:iCs/>
          <w:color w:val="993300"/>
          <w:lang w:val="uk-UA"/>
        </w:rPr>
        <w:t>ласть</w:t>
      </w:r>
      <w:bookmarkEnd w:id="9"/>
    </w:p>
    <w:p w:rsidR="00B45D5C" w:rsidRPr="00DC5088" w:rsidRDefault="002220DD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10" w:name="_Toc305963407"/>
      <w:r w:rsidRPr="00DC5088">
        <w:rPr>
          <w:i/>
          <w:iCs/>
          <w:color w:val="993300"/>
          <w:lang w:val="uk-UA"/>
        </w:rPr>
        <w:t>Викори</w:t>
      </w:r>
      <w:r w:rsidRPr="00DC5088">
        <w:rPr>
          <w:i/>
          <w:iCs/>
          <w:color w:val="993300"/>
          <w:lang w:val="uk-UA"/>
        </w:rPr>
        <w:t>с</w:t>
      </w:r>
      <w:r w:rsidRPr="00DC5088">
        <w:rPr>
          <w:i/>
          <w:iCs/>
          <w:color w:val="993300"/>
          <w:lang w:val="uk-UA"/>
        </w:rPr>
        <w:t>тання</w:t>
      </w:r>
      <w:bookmarkEnd w:id="10"/>
    </w:p>
    <w:p w:rsidR="00B45D5C" w:rsidRPr="00DC5088" w:rsidRDefault="002220DD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11" w:name="_Toc305963408"/>
      <w:r w:rsidRPr="00DC5088">
        <w:rPr>
          <w:i/>
          <w:iCs/>
          <w:color w:val="993300"/>
          <w:lang w:val="uk-UA"/>
        </w:rPr>
        <w:t>Репрезе</w:t>
      </w:r>
      <w:r w:rsidRPr="00DC5088">
        <w:rPr>
          <w:i/>
          <w:iCs/>
          <w:color w:val="993300"/>
          <w:lang w:val="uk-UA"/>
        </w:rPr>
        <w:t>н</w:t>
      </w:r>
      <w:r w:rsidRPr="00DC5088">
        <w:rPr>
          <w:i/>
          <w:iCs/>
          <w:color w:val="993300"/>
          <w:lang w:val="uk-UA"/>
        </w:rPr>
        <w:t>тація</w:t>
      </w:r>
      <w:bookmarkEnd w:id="11"/>
    </w:p>
    <w:p w:rsidR="00C24BC2" w:rsidRPr="00DC5088" w:rsidRDefault="002220DD" w:rsidP="00C24BC2">
      <w:pPr>
        <w:pStyle w:val="2"/>
        <w:rPr>
          <w:lang w:val="uk-UA"/>
        </w:rPr>
      </w:pPr>
      <w:bookmarkStart w:id="12" w:name="_Toc305963409"/>
      <w:r w:rsidRPr="00DC5088">
        <w:rPr>
          <w:lang w:val="uk-UA"/>
        </w:rPr>
        <w:t>Верхній рівень декомп</w:t>
      </w:r>
      <w:r w:rsidRPr="00DC5088">
        <w:rPr>
          <w:lang w:val="uk-UA"/>
        </w:rPr>
        <w:t>о</w:t>
      </w:r>
      <w:r w:rsidRPr="00DC5088">
        <w:rPr>
          <w:lang w:val="uk-UA"/>
        </w:rPr>
        <w:t>зиції</w:t>
      </w:r>
      <w:bookmarkEnd w:id="12"/>
    </w:p>
    <w:p w:rsidR="008F0A87" w:rsidRPr="00DC5088" w:rsidRDefault="00AC754C" w:rsidP="008F0A87">
      <w:pPr>
        <w:pStyle w:val="Comment"/>
        <w:rPr>
          <w:iCs/>
          <w:lang w:val="uk-UA"/>
        </w:rPr>
      </w:pPr>
      <w:r w:rsidRPr="00DC5088">
        <w:rPr>
          <w:rStyle w:val="hps"/>
          <w:lang w:val="uk-UA"/>
        </w:rPr>
        <w:t>Тут повинні</w:t>
      </w:r>
      <w:r w:rsidRPr="00DC5088">
        <w:rPr>
          <w:lang w:val="uk-UA"/>
        </w:rPr>
        <w:t xml:space="preserve"> бути </w:t>
      </w:r>
      <w:r w:rsidRPr="00DC5088">
        <w:rPr>
          <w:rStyle w:val="hps"/>
          <w:lang w:val="uk-UA"/>
        </w:rPr>
        <w:t>діаграми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UML-</w:t>
      </w:r>
      <w:r w:rsidRPr="00DC5088">
        <w:rPr>
          <w:lang w:val="uk-UA"/>
        </w:rPr>
        <w:t xml:space="preserve">класів </w:t>
      </w:r>
      <w:r w:rsidRPr="00DC5088">
        <w:rPr>
          <w:rStyle w:val="hps"/>
          <w:lang w:val="uk-UA"/>
        </w:rPr>
        <w:t>високого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рівню та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асоціації між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ними.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У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деяких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в</w:t>
      </w:r>
      <w:r w:rsidRPr="00DC5088">
        <w:rPr>
          <w:rStyle w:val="hps"/>
          <w:lang w:val="uk-UA"/>
        </w:rPr>
        <w:t>и</w:t>
      </w:r>
      <w:r w:rsidRPr="00DC5088">
        <w:rPr>
          <w:rStyle w:val="hps"/>
          <w:lang w:val="uk-UA"/>
        </w:rPr>
        <w:t>падках буде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корисно додати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наприклад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діаграма</w:t>
      </w:r>
      <w:r w:rsidRPr="00DC5088">
        <w:rPr>
          <w:lang w:val="uk-UA"/>
        </w:rPr>
        <w:t xml:space="preserve">, що описує </w:t>
      </w:r>
      <w:r w:rsidRPr="00DC5088">
        <w:rPr>
          <w:rStyle w:val="hps"/>
          <w:lang w:val="uk-UA"/>
        </w:rPr>
        <w:t>об'єкти.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Не зупинитися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на інте</w:t>
      </w:r>
      <w:r w:rsidRPr="00DC5088">
        <w:rPr>
          <w:rStyle w:val="hps"/>
          <w:lang w:val="uk-UA"/>
        </w:rPr>
        <w:t>р</w:t>
      </w:r>
      <w:r w:rsidRPr="00DC5088">
        <w:rPr>
          <w:rStyle w:val="hps"/>
          <w:lang w:val="uk-UA"/>
        </w:rPr>
        <w:t>фейси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або можливих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станів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в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цій точці.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Також немає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необхідності більш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докладно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зупинитися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на ставленні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між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кораблем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класу.</w:t>
      </w:r>
      <w:r w:rsidRPr="00DC5088">
        <w:rPr>
          <w:lang w:val="uk-UA"/>
        </w:rPr>
        <w:t xml:space="preserve"> </w:t>
      </w:r>
    </w:p>
    <w:p w:rsidR="008F0A87" w:rsidRPr="00DC5088" w:rsidRDefault="00AC754C" w:rsidP="008F0A87">
      <w:pPr>
        <w:pStyle w:val="Comment"/>
        <w:rPr>
          <w:iCs/>
          <w:lang w:val="uk-UA"/>
        </w:rPr>
      </w:pPr>
      <w:r w:rsidRPr="00DC5088">
        <w:rPr>
          <w:rStyle w:val="hps"/>
          <w:lang w:val="uk-UA"/>
        </w:rPr>
        <w:t>Ідентифікація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імені підрозділу.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Два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підрозділи не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повинні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мати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таке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ж ім'я.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Імена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для</w:t>
      </w:r>
      <w:r w:rsidRPr="00DC5088">
        <w:rPr>
          <w:lang w:val="uk-UA"/>
        </w:rPr>
        <w:t xml:space="preserve"> </w:t>
      </w:r>
      <w:proofErr w:type="spellStart"/>
      <w:r w:rsidRPr="00DC5088">
        <w:rPr>
          <w:rStyle w:val="hps"/>
          <w:lang w:val="uk-UA"/>
        </w:rPr>
        <w:t>пі</w:t>
      </w:r>
      <w:r w:rsidRPr="00DC5088">
        <w:rPr>
          <w:rStyle w:val="hps"/>
          <w:lang w:val="uk-UA"/>
        </w:rPr>
        <w:t>д</w:t>
      </w:r>
      <w:r w:rsidR="0066194B">
        <w:rPr>
          <w:rStyle w:val="hps"/>
          <w:lang w:val="uk-UA"/>
        </w:rPr>
        <w:t>роз</w:t>
      </w:r>
      <w:r w:rsidR="0066194B" w:rsidRPr="00102C92">
        <w:rPr>
          <w:rStyle w:val="hps"/>
          <w:lang w:val="ru-RU"/>
        </w:rPr>
        <w:t>д</w:t>
      </w:r>
      <w:r w:rsidRPr="00DC5088">
        <w:rPr>
          <w:rStyle w:val="hps"/>
          <w:lang w:val="uk-UA"/>
        </w:rPr>
        <w:t>ілів</w:t>
      </w:r>
      <w:proofErr w:type="spellEnd"/>
      <w:r w:rsidRPr="00DC5088">
        <w:rPr>
          <w:rStyle w:val="hps"/>
          <w:lang w:val="uk-UA"/>
        </w:rPr>
        <w:t xml:space="preserve"> можуть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бути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обрані, щоб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охарактеризувати їх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природу.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Це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спростить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відстеження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п</w:t>
      </w:r>
      <w:r w:rsidRPr="00DC5088">
        <w:rPr>
          <w:rStyle w:val="hps"/>
          <w:lang w:val="uk-UA"/>
        </w:rPr>
        <w:t>о</w:t>
      </w:r>
      <w:r w:rsidRPr="00DC5088">
        <w:rPr>
          <w:rStyle w:val="hps"/>
          <w:lang w:val="uk-UA"/>
        </w:rPr>
        <w:t>силань і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на додаток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до ідентифікації</w:t>
      </w:r>
      <w:r w:rsidRPr="00DC5088">
        <w:rPr>
          <w:lang w:val="uk-UA"/>
        </w:rPr>
        <w:t xml:space="preserve">. </w:t>
      </w:r>
      <w:r w:rsidRPr="00DC5088">
        <w:rPr>
          <w:rStyle w:val="hps"/>
          <w:lang w:val="uk-UA"/>
        </w:rPr>
        <w:t>Ідентифікація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буде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використовуватися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олово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ієрархічної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розділі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р</w:t>
      </w:r>
      <w:r w:rsidRPr="00DC5088">
        <w:rPr>
          <w:rStyle w:val="hps"/>
          <w:lang w:val="uk-UA"/>
        </w:rPr>
        <w:t>о</w:t>
      </w:r>
      <w:r w:rsidRPr="00DC5088">
        <w:rPr>
          <w:rStyle w:val="hps"/>
          <w:lang w:val="uk-UA"/>
        </w:rPr>
        <w:t>зкладання.</w:t>
      </w:r>
      <w:r w:rsidRPr="00DC5088">
        <w:rPr>
          <w:lang w:val="uk-UA"/>
        </w:rPr>
        <w:br/>
      </w:r>
      <w:r w:rsidRPr="00DC5088">
        <w:rPr>
          <w:rStyle w:val="hps"/>
          <w:lang w:val="uk-UA"/>
        </w:rPr>
        <w:t>Елементом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графічного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інтерфейсу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є розділ, як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правило</w:t>
      </w:r>
      <w:r w:rsidRPr="00DC5088">
        <w:rPr>
          <w:lang w:val="uk-UA"/>
        </w:rPr>
        <w:t xml:space="preserve">, слід </w:t>
      </w:r>
      <w:r w:rsidRPr="00DC5088">
        <w:rPr>
          <w:rStyle w:val="hps"/>
          <w:lang w:val="uk-UA"/>
        </w:rPr>
        <w:t>розглядати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у верхній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розкладання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рівень, якщо він</w:t>
      </w:r>
      <w:r w:rsidRPr="00DC5088">
        <w:rPr>
          <w:lang w:val="uk-UA"/>
        </w:rPr>
        <w:t xml:space="preserve"> </w:t>
      </w:r>
      <w:r w:rsidRPr="00DC5088">
        <w:rPr>
          <w:rStyle w:val="hps"/>
          <w:lang w:val="uk-UA"/>
        </w:rPr>
        <w:t>існує.</w:t>
      </w:r>
    </w:p>
    <w:p w:rsidR="005957C2" w:rsidRPr="00DC5088" w:rsidRDefault="005957C2" w:rsidP="00713038">
      <w:pPr>
        <w:pStyle w:val="Comment"/>
        <w:rPr>
          <w:iCs/>
          <w:lang w:val="uk-UA"/>
        </w:rPr>
      </w:pPr>
    </w:p>
    <w:p w:rsidR="005957C2" w:rsidRPr="00DC5088" w:rsidRDefault="00AC754C" w:rsidP="005957C2">
      <w:pPr>
        <w:pStyle w:val="2"/>
        <w:rPr>
          <w:lang w:val="uk-UA"/>
        </w:rPr>
      </w:pPr>
      <w:bookmarkStart w:id="13" w:name="_Toc305963410"/>
      <w:r w:rsidRPr="00DC5088">
        <w:rPr>
          <w:lang w:val="uk-UA"/>
        </w:rPr>
        <w:lastRenderedPageBreak/>
        <w:t>Ієрархія декомпозиції</w:t>
      </w:r>
      <w:bookmarkEnd w:id="13"/>
    </w:p>
    <w:p w:rsidR="00923B60" w:rsidRPr="00DC5088" w:rsidRDefault="00923B60" w:rsidP="00713038">
      <w:pPr>
        <w:pStyle w:val="Comment"/>
        <w:rPr>
          <w:iCs/>
          <w:lang w:val="uk-UA"/>
        </w:rPr>
      </w:pPr>
    </w:p>
    <w:p w:rsidR="00923B60" w:rsidRPr="00DC5088" w:rsidRDefault="00AC754C" w:rsidP="00923B60">
      <w:pPr>
        <w:pStyle w:val="3"/>
        <w:rPr>
          <w:color w:val="0000FF"/>
          <w:lang w:val="uk-UA"/>
        </w:rPr>
      </w:pPr>
      <w:bookmarkStart w:id="14" w:name="_Toc305963411"/>
      <w:r w:rsidRPr="00DC5088">
        <w:rPr>
          <w:color w:val="0000FF"/>
          <w:lang w:val="uk-UA"/>
        </w:rPr>
        <w:t>Розділ1</w:t>
      </w:r>
      <w:bookmarkEnd w:id="14"/>
    </w:p>
    <w:p w:rsidR="00CE2B62" w:rsidRPr="00DC5088" w:rsidRDefault="00AC754C" w:rsidP="00CE2B62">
      <w:pPr>
        <w:pStyle w:val="4"/>
        <w:rPr>
          <w:lang w:val="uk-UA"/>
        </w:rPr>
      </w:pPr>
      <w:bookmarkStart w:id="15" w:name="_Toc305963412"/>
      <w:r w:rsidRPr="00DC5088">
        <w:rPr>
          <w:lang w:val="uk-UA"/>
        </w:rPr>
        <w:t>Тип</w:t>
      </w:r>
      <w:bookmarkEnd w:id="15"/>
    </w:p>
    <w:p w:rsidR="00CE2B62" w:rsidRPr="00DC5088" w:rsidRDefault="00AC754C" w:rsidP="00CE2B62">
      <w:pPr>
        <w:pStyle w:val="4"/>
        <w:rPr>
          <w:lang w:val="uk-UA"/>
        </w:rPr>
      </w:pPr>
      <w:bookmarkStart w:id="16" w:name="_Toc305963413"/>
      <w:r w:rsidRPr="00DC5088">
        <w:rPr>
          <w:lang w:val="uk-UA"/>
        </w:rPr>
        <w:t>Призначення</w:t>
      </w:r>
      <w:bookmarkEnd w:id="16"/>
    </w:p>
    <w:p w:rsidR="00CE2B62" w:rsidRPr="00DC5088" w:rsidRDefault="00AC754C" w:rsidP="00CE2B62">
      <w:pPr>
        <w:pStyle w:val="4"/>
        <w:rPr>
          <w:lang w:val="uk-UA"/>
        </w:rPr>
      </w:pPr>
      <w:bookmarkStart w:id="17" w:name="_Toc305963414"/>
      <w:r w:rsidRPr="00DC5088">
        <w:rPr>
          <w:lang w:val="uk-UA"/>
        </w:rPr>
        <w:t>Функції</w:t>
      </w:r>
      <w:bookmarkEnd w:id="17"/>
    </w:p>
    <w:p w:rsidR="008F0A87" w:rsidRPr="00DC5088" w:rsidRDefault="00AC754C" w:rsidP="008F0A87">
      <w:pPr>
        <w:pStyle w:val="4"/>
        <w:rPr>
          <w:lang w:val="uk-UA" w:bidi="he-IL"/>
        </w:rPr>
      </w:pPr>
      <w:bookmarkStart w:id="18" w:name="_Toc305963415"/>
      <w:r w:rsidRPr="00DC5088">
        <w:rPr>
          <w:lang w:val="uk-UA" w:bidi="he-IL"/>
        </w:rPr>
        <w:t>Частини (модулі)</w:t>
      </w:r>
      <w:bookmarkEnd w:id="18"/>
    </w:p>
    <w:p w:rsidR="008F0A87" w:rsidRPr="00DC5088" w:rsidRDefault="00AC754C" w:rsidP="008F0A87">
      <w:pPr>
        <w:pStyle w:val="Comment"/>
        <w:rPr>
          <w:iCs/>
          <w:lang w:val="uk-UA" w:bidi="he-IL"/>
        </w:rPr>
      </w:pPr>
      <w:r w:rsidRPr="00DC5088">
        <w:rPr>
          <w:iCs/>
          <w:lang w:val="uk-UA" w:bidi="he-IL"/>
        </w:rPr>
        <w:t>Тут описується декомпозиція модуля</w:t>
      </w:r>
    </w:p>
    <w:p w:rsidR="008F0A87" w:rsidRPr="00DC5088" w:rsidRDefault="008F0A87" w:rsidP="008F0A87">
      <w:pPr>
        <w:pStyle w:val="BodyTextinTable"/>
        <w:rPr>
          <w:lang w:val="uk-UA"/>
        </w:rPr>
      </w:pPr>
    </w:p>
    <w:p w:rsidR="00CE2B62" w:rsidRPr="00DC5088" w:rsidRDefault="00AC754C" w:rsidP="00EE2645">
      <w:pPr>
        <w:pStyle w:val="3"/>
        <w:rPr>
          <w:color w:val="0000FF"/>
          <w:lang w:val="uk-UA"/>
        </w:rPr>
      </w:pPr>
      <w:bookmarkStart w:id="19" w:name="_Toc305963416"/>
      <w:r w:rsidRPr="00DC5088">
        <w:rPr>
          <w:color w:val="0000FF"/>
          <w:lang w:val="uk-UA"/>
        </w:rPr>
        <w:t>Розділ2</w:t>
      </w:r>
      <w:bookmarkEnd w:id="19"/>
    </w:p>
    <w:p w:rsidR="00CE2B62" w:rsidRPr="00DC5088" w:rsidRDefault="00AC754C" w:rsidP="00CE2B62">
      <w:pPr>
        <w:pStyle w:val="4"/>
        <w:rPr>
          <w:lang w:val="uk-UA"/>
        </w:rPr>
      </w:pPr>
      <w:bookmarkStart w:id="20" w:name="_Toc305963417"/>
      <w:r w:rsidRPr="00DC5088">
        <w:rPr>
          <w:lang w:val="uk-UA"/>
        </w:rPr>
        <w:t>Тип</w:t>
      </w:r>
      <w:bookmarkEnd w:id="20"/>
    </w:p>
    <w:p w:rsidR="00CE2B62" w:rsidRPr="00DC5088" w:rsidRDefault="00AC754C" w:rsidP="00CE2B62">
      <w:pPr>
        <w:pStyle w:val="4"/>
        <w:rPr>
          <w:lang w:val="uk-UA"/>
        </w:rPr>
      </w:pPr>
      <w:bookmarkStart w:id="21" w:name="_Toc305963418"/>
      <w:r w:rsidRPr="00DC5088">
        <w:rPr>
          <w:lang w:val="uk-UA"/>
        </w:rPr>
        <w:t>Призначення</w:t>
      </w:r>
      <w:bookmarkEnd w:id="21"/>
    </w:p>
    <w:p w:rsidR="00CE2B62" w:rsidRPr="00DC5088" w:rsidRDefault="00AC754C" w:rsidP="00CE2B62">
      <w:pPr>
        <w:pStyle w:val="4"/>
        <w:rPr>
          <w:lang w:val="uk-UA"/>
        </w:rPr>
      </w:pPr>
      <w:bookmarkStart w:id="22" w:name="_Toc305963419"/>
      <w:r w:rsidRPr="00DC5088">
        <w:rPr>
          <w:lang w:val="uk-UA"/>
        </w:rPr>
        <w:t>Функції</w:t>
      </w:r>
      <w:bookmarkEnd w:id="22"/>
    </w:p>
    <w:p w:rsidR="005957C2" w:rsidRPr="00DC5088" w:rsidRDefault="005957C2" w:rsidP="005957C2">
      <w:pPr>
        <w:pStyle w:val="2"/>
        <w:numPr>
          <w:ilvl w:val="0"/>
          <w:numId w:val="0"/>
        </w:numPr>
        <w:rPr>
          <w:lang w:val="uk-UA"/>
        </w:rPr>
      </w:pPr>
    </w:p>
    <w:p w:rsidR="005957C2" w:rsidRPr="00DC5088" w:rsidRDefault="005957C2" w:rsidP="005957C2">
      <w:pPr>
        <w:pStyle w:val="a1"/>
        <w:rPr>
          <w:lang w:val="uk-UA"/>
        </w:rPr>
      </w:pPr>
    </w:p>
    <w:p w:rsidR="00CE2B62" w:rsidRPr="00DC5088" w:rsidRDefault="00CE2B62" w:rsidP="00CE2B62">
      <w:pPr>
        <w:pStyle w:val="a1"/>
        <w:rPr>
          <w:lang w:val="uk-UA"/>
        </w:rPr>
      </w:pPr>
    </w:p>
    <w:p w:rsidR="00CE2B62" w:rsidRPr="00DC5088" w:rsidRDefault="00CE2B62" w:rsidP="00CE2B62">
      <w:pPr>
        <w:pStyle w:val="a1"/>
        <w:rPr>
          <w:lang w:val="uk-UA"/>
        </w:rPr>
      </w:pPr>
    </w:p>
    <w:p w:rsidR="00C24BC2" w:rsidRPr="00DC5088" w:rsidRDefault="00C24BC2" w:rsidP="00C24BC2">
      <w:pPr>
        <w:pStyle w:val="a1"/>
        <w:rPr>
          <w:lang w:val="uk-UA"/>
        </w:rPr>
      </w:pPr>
    </w:p>
    <w:p w:rsidR="00B45D5C" w:rsidRPr="00DC5088" w:rsidRDefault="00AC754C">
      <w:pPr>
        <w:pStyle w:val="1"/>
        <w:rPr>
          <w:lang w:val="uk-UA"/>
        </w:rPr>
      </w:pPr>
      <w:bookmarkStart w:id="23" w:name="_Toc305963420"/>
      <w:r w:rsidRPr="00DC5088">
        <w:rPr>
          <w:lang w:val="uk-UA"/>
        </w:rPr>
        <w:t>Опис залежностей</w:t>
      </w:r>
      <w:bookmarkEnd w:id="23"/>
    </w:p>
    <w:p w:rsidR="00B45D5C" w:rsidRPr="00DC5088" w:rsidRDefault="00AC754C" w:rsidP="005E0317">
      <w:pPr>
        <w:pStyle w:val="2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24" w:name="_Toc305963421"/>
      <w:r w:rsidRPr="00DC5088">
        <w:rPr>
          <w:i/>
          <w:iCs/>
          <w:color w:val="993300"/>
          <w:lang w:val="uk-UA"/>
        </w:rPr>
        <w:t>Що це таке</w:t>
      </w:r>
      <w:bookmarkEnd w:id="24"/>
    </w:p>
    <w:p w:rsidR="00B45D5C" w:rsidRPr="00DC5088" w:rsidRDefault="00AC754C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25" w:name="_Toc305963422"/>
      <w:r w:rsidRPr="00DC5088">
        <w:rPr>
          <w:i/>
          <w:iCs/>
          <w:color w:val="993300"/>
          <w:lang w:val="uk-UA"/>
        </w:rPr>
        <w:t>Залежності і обмеження</w:t>
      </w:r>
      <w:bookmarkEnd w:id="25"/>
    </w:p>
    <w:p w:rsidR="00B45D5C" w:rsidRPr="00DC5088" w:rsidRDefault="00AC754C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26" w:name="_Toc305963423"/>
      <w:r w:rsidRPr="00DC5088">
        <w:rPr>
          <w:i/>
          <w:iCs/>
          <w:color w:val="993300"/>
          <w:lang w:val="uk-UA"/>
        </w:rPr>
        <w:t>Використання</w:t>
      </w:r>
      <w:bookmarkEnd w:id="26"/>
    </w:p>
    <w:p w:rsidR="00B45D5C" w:rsidRPr="00DC5088" w:rsidRDefault="00AC754C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27" w:name="_Toc305963424"/>
      <w:r w:rsidRPr="00DC5088">
        <w:rPr>
          <w:i/>
          <w:iCs/>
          <w:color w:val="993300"/>
          <w:lang w:val="uk-UA"/>
        </w:rPr>
        <w:t>Репрезентація</w:t>
      </w:r>
      <w:bookmarkEnd w:id="27"/>
    </w:p>
    <w:p w:rsidR="00C029ED" w:rsidRPr="00DC5088" w:rsidRDefault="00AC754C" w:rsidP="00C029ED">
      <w:pPr>
        <w:pStyle w:val="3"/>
        <w:rPr>
          <w:lang w:val="uk-UA"/>
        </w:rPr>
      </w:pPr>
      <w:bookmarkStart w:id="28" w:name="_Toc305963425"/>
      <w:r w:rsidRPr="00DC5088">
        <w:rPr>
          <w:lang w:val="uk-UA"/>
        </w:rPr>
        <w:t>Залежності верхнього рівня</w:t>
      </w:r>
      <w:bookmarkEnd w:id="28"/>
    </w:p>
    <w:p w:rsidR="00B75A59" w:rsidRPr="00DC5088" w:rsidRDefault="00AC754C" w:rsidP="00B75A59">
      <w:pPr>
        <w:pStyle w:val="3"/>
        <w:rPr>
          <w:color w:val="0000FF"/>
          <w:lang w:val="uk-UA"/>
        </w:rPr>
      </w:pPr>
      <w:bookmarkStart w:id="29" w:name="_Toc305963426"/>
      <w:r w:rsidRPr="00DC5088">
        <w:rPr>
          <w:color w:val="0000FF"/>
          <w:lang w:val="uk-UA"/>
        </w:rPr>
        <w:t>Розділ1</w:t>
      </w:r>
      <w:bookmarkEnd w:id="29"/>
    </w:p>
    <w:p w:rsidR="00066658" w:rsidRPr="00DC5088" w:rsidRDefault="00AC754C" w:rsidP="00066658">
      <w:pPr>
        <w:pStyle w:val="4"/>
        <w:rPr>
          <w:lang w:val="uk-UA"/>
        </w:rPr>
      </w:pPr>
      <w:bookmarkStart w:id="30" w:name="_Toc305963427"/>
      <w:r w:rsidRPr="00DC5088">
        <w:rPr>
          <w:lang w:val="uk-UA"/>
        </w:rPr>
        <w:t>Залежності</w:t>
      </w:r>
      <w:bookmarkEnd w:id="30"/>
    </w:p>
    <w:p w:rsidR="00C40D7B" w:rsidRPr="00DC5088" w:rsidRDefault="00C40D7B" w:rsidP="00C40D7B">
      <w:pPr>
        <w:pStyle w:val="a1"/>
        <w:rPr>
          <w:lang w:val="uk-UA"/>
        </w:rPr>
      </w:pPr>
    </w:p>
    <w:p w:rsidR="00C40D7B" w:rsidRPr="00DC5088" w:rsidRDefault="00AC754C" w:rsidP="00066658">
      <w:pPr>
        <w:pStyle w:val="4"/>
        <w:rPr>
          <w:lang w:val="uk-UA"/>
        </w:rPr>
      </w:pPr>
      <w:bookmarkStart w:id="31" w:name="_Toc305963428"/>
      <w:r w:rsidRPr="00DC5088">
        <w:rPr>
          <w:lang w:val="uk-UA"/>
        </w:rPr>
        <w:t>Ресурси</w:t>
      </w:r>
      <w:bookmarkEnd w:id="31"/>
    </w:p>
    <w:p w:rsidR="00C40D7B" w:rsidRPr="00DC5088" w:rsidRDefault="00C40D7B" w:rsidP="00C40D7B">
      <w:pPr>
        <w:autoSpaceDE w:val="0"/>
        <w:autoSpaceDN w:val="0"/>
        <w:adjustRightInd w:val="0"/>
        <w:rPr>
          <w:lang w:val="uk-UA" w:bidi="he-IL"/>
        </w:rPr>
      </w:pPr>
    </w:p>
    <w:p w:rsidR="00F237BB" w:rsidRPr="00DC5088" w:rsidRDefault="00066658" w:rsidP="00C40D7B">
      <w:pPr>
        <w:pStyle w:val="Comment"/>
        <w:rPr>
          <w:lang w:val="uk-UA"/>
        </w:rPr>
      </w:pPr>
      <w:r w:rsidRPr="00DC5088">
        <w:rPr>
          <w:lang w:val="uk-UA"/>
        </w:rPr>
        <w:t xml:space="preserve"> </w:t>
      </w:r>
    </w:p>
    <w:p w:rsidR="00066658" w:rsidRPr="00DC5088" w:rsidRDefault="00AC754C" w:rsidP="00066658">
      <w:pPr>
        <w:pStyle w:val="3"/>
        <w:rPr>
          <w:color w:val="0000FF"/>
          <w:lang w:val="uk-UA"/>
        </w:rPr>
      </w:pPr>
      <w:bookmarkStart w:id="32" w:name="_Toc305963429"/>
      <w:r w:rsidRPr="00DC5088">
        <w:rPr>
          <w:color w:val="0000FF"/>
          <w:lang w:val="uk-UA"/>
        </w:rPr>
        <w:lastRenderedPageBreak/>
        <w:t>Розділ2</w:t>
      </w:r>
      <w:bookmarkEnd w:id="32"/>
    </w:p>
    <w:p w:rsidR="00066658" w:rsidRPr="00DC5088" w:rsidRDefault="00AC754C" w:rsidP="00066658">
      <w:pPr>
        <w:pStyle w:val="4"/>
        <w:rPr>
          <w:lang w:val="uk-UA"/>
        </w:rPr>
      </w:pPr>
      <w:bookmarkStart w:id="33" w:name="_Toc305963430"/>
      <w:r w:rsidRPr="00DC5088">
        <w:rPr>
          <w:lang w:val="uk-UA"/>
        </w:rPr>
        <w:t>Залежності</w:t>
      </w:r>
      <w:bookmarkEnd w:id="33"/>
      <w:r w:rsidR="00066658" w:rsidRPr="00DC5088">
        <w:rPr>
          <w:lang w:val="uk-UA"/>
        </w:rPr>
        <w:t xml:space="preserve"> </w:t>
      </w:r>
    </w:p>
    <w:p w:rsidR="00066658" w:rsidRPr="00DC5088" w:rsidRDefault="00AC754C" w:rsidP="00066658">
      <w:pPr>
        <w:pStyle w:val="4"/>
        <w:rPr>
          <w:lang w:val="uk-UA"/>
        </w:rPr>
      </w:pPr>
      <w:bookmarkStart w:id="34" w:name="_Toc305963431"/>
      <w:r w:rsidRPr="00DC5088">
        <w:rPr>
          <w:lang w:val="uk-UA"/>
        </w:rPr>
        <w:t>Ресурси</w:t>
      </w:r>
      <w:bookmarkEnd w:id="34"/>
      <w:r w:rsidR="00066658" w:rsidRPr="00DC5088">
        <w:rPr>
          <w:lang w:val="uk-UA"/>
        </w:rPr>
        <w:t xml:space="preserve"> </w:t>
      </w:r>
    </w:p>
    <w:p w:rsidR="00066658" w:rsidRPr="00DC5088" w:rsidRDefault="00066658" w:rsidP="00066658">
      <w:pPr>
        <w:pStyle w:val="a1"/>
        <w:rPr>
          <w:lang w:val="uk-UA"/>
        </w:rPr>
      </w:pPr>
    </w:p>
    <w:p w:rsidR="00B75A59" w:rsidRPr="00DC5088" w:rsidRDefault="00B75A59" w:rsidP="00B75A59">
      <w:pPr>
        <w:pStyle w:val="a1"/>
        <w:rPr>
          <w:lang w:val="uk-UA"/>
        </w:rPr>
      </w:pPr>
    </w:p>
    <w:p w:rsidR="00B45D5C" w:rsidRPr="00DC5088" w:rsidRDefault="00AC754C">
      <w:pPr>
        <w:pStyle w:val="1"/>
        <w:rPr>
          <w:lang w:val="uk-UA"/>
        </w:rPr>
      </w:pPr>
      <w:bookmarkStart w:id="35" w:name="_Toc305963432"/>
      <w:r w:rsidRPr="00DC5088">
        <w:rPr>
          <w:lang w:val="uk-UA"/>
        </w:rPr>
        <w:t>Опис інтерфейсів</w:t>
      </w:r>
      <w:bookmarkEnd w:id="35"/>
    </w:p>
    <w:p w:rsidR="00B45D5C" w:rsidRPr="00DC5088" w:rsidRDefault="00AC754C" w:rsidP="005E0317">
      <w:pPr>
        <w:pStyle w:val="2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36" w:name="_Toc305963433"/>
      <w:r w:rsidRPr="00DC5088">
        <w:rPr>
          <w:i/>
          <w:iCs/>
          <w:color w:val="993300"/>
          <w:lang w:val="uk-UA"/>
        </w:rPr>
        <w:t>Що це таке</w:t>
      </w:r>
      <w:bookmarkEnd w:id="36"/>
    </w:p>
    <w:p w:rsidR="00B45D5C" w:rsidRPr="00DC5088" w:rsidRDefault="001C25DC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37" w:name="_Toc305963434"/>
      <w:r w:rsidRPr="00DC5088">
        <w:rPr>
          <w:i/>
          <w:iCs/>
          <w:color w:val="993300"/>
          <w:lang w:val="uk-UA"/>
        </w:rPr>
        <w:t>Вступ</w:t>
      </w:r>
      <w:bookmarkEnd w:id="37"/>
    </w:p>
    <w:p w:rsidR="00B45D5C" w:rsidRPr="00DC5088" w:rsidRDefault="001C25DC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38" w:name="_Toc305963435"/>
      <w:r w:rsidRPr="00DC5088">
        <w:rPr>
          <w:i/>
          <w:iCs/>
          <w:color w:val="993300"/>
          <w:lang w:val="uk-UA"/>
        </w:rPr>
        <w:t>Використання</w:t>
      </w:r>
      <w:bookmarkEnd w:id="38"/>
    </w:p>
    <w:p w:rsidR="00B45D5C" w:rsidRPr="00DC5088" w:rsidRDefault="001C25DC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39" w:name="_Toc305963436"/>
      <w:r w:rsidRPr="00DC5088">
        <w:rPr>
          <w:i/>
          <w:iCs/>
          <w:color w:val="993300"/>
          <w:lang w:val="uk-UA"/>
        </w:rPr>
        <w:t>Репрезентація</w:t>
      </w:r>
      <w:bookmarkEnd w:id="39"/>
    </w:p>
    <w:p w:rsidR="00B45D5C" w:rsidRPr="00DC5088" w:rsidRDefault="001C25DC" w:rsidP="00B45D5C">
      <w:pPr>
        <w:pStyle w:val="3"/>
        <w:rPr>
          <w:color w:val="0000FF"/>
          <w:lang w:val="uk-UA"/>
        </w:rPr>
      </w:pPr>
      <w:bookmarkStart w:id="40" w:name="_Toc305963437"/>
      <w:r w:rsidRPr="00DC5088">
        <w:rPr>
          <w:color w:val="0000FF"/>
          <w:lang w:val="uk-UA"/>
        </w:rPr>
        <w:t>Розділ1</w:t>
      </w:r>
      <w:bookmarkEnd w:id="40"/>
    </w:p>
    <w:p w:rsidR="00B45D5C" w:rsidRPr="00DC5088" w:rsidRDefault="001C25DC" w:rsidP="00B45D5C">
      <w:pPr>
        <w:pStyle w:val="4"/>
        <w:rPr>
          <w:lang w:val="uk-UA"/>
        </w:rPr>
      </w:pPr>
      <w:bookmarkStart w:id="41" w:name="_Toc305963438"/>
      <w:r w:rsidRPr="00DC5088">
        <w:rPr>
          <w:lang w:val="uk-UA"/>
        </w:rPr>
        <w:t>Інтерфейси</w:t>
      </w:r>
      <w:bookmarkEnd w:id="41"/>
    </w:p>
    <w:p w:rsidR="00C40D7B" w:rsidRPr="00DC5088" w:rsidRDefault="00C40D7B" w:rsidP="00B45D5C">
      <w:pPr>
        <w:pStyle w:val="Comment"/>
        <w:rPr>
          <w:lang w:val="uk-UA"/>
        </w:rPr>
      </w:pPr>
    </w:p>
    <w:p w:rsidR="00B45D5C" w:rsidRPr="00DC5088" w:rsidRDefault="001C25DC" w:rsidP="00B45D5C">
      <w:pPr>
        <w:pStyle w:val="3"/>
        <w:rPr>
          <w:color w:val="0000FF"/>
          <w:lang w:val="uk-UA"/>
        </w:rPr>
      </w:pPr>
      <w:bookmarkStart w:id="42" w:name="_Toc305963439"/>
      <w:r w:rsidRPr="00DC5088">
        <w:rPr>
          <w:color w:val="0000FF"/>
          <w:lang w:val="uk-UA"/>
        </w:rPr>
        <w:t>Розділ2</w:t>
      </w:r>
      <w:bookmarkEnd w:id="42"/>
    </w:p>
    <w:p w:rsidR="00B45D5C" w:rsidRPr="00DC5088" w:rsidRDefault="001C25DC" w:rsidP="00B45D5C">
      <w:pPr>
        <w:pStyle w:val="4"/>
        <w:rPr>
          <w:lang w:val="uk-UA"/>
        </w:rPr>
      </w:pPr>
      <w:bookmarkStart w:id="43" w:name="_Toc305963440"/>
      <w:r w:rsidRPr="00DC5088">
        <w:rPr>
          <w:lang w:val="uk-UA"/>
        </w:rPr>
        <w:t>Інтерфейси</w:t>
      </w:r>
      <w:bookmarkEnd w:id="43"/>
    </w:p>
    <w:p w:rsidR="00B45D5C" w:rsidRPr="00DC5088" w:rsidRDefault="00B45D5C" w:rsidP="005E0317">
      <w:pPr>
        <w:pStyle w:val="Comment"/>
        <w:rPr>
          <w:lang w:val="uk-UA"/>
        </w:rPr>
      </w:pPr>
    </w:p>
    <w:p w:rsidR="00B45D5C" w:rsidRPr="00DC5088" w:rsidRDefault="001C25DC">
      <w:pPr>
        <w:pStyle w:val="1"/>
        <w:rPr>
          <w:lang w:val="uk-UA"/>
        </w:rPr>
      </w:pPr>
      <w:bookmarkStart w:id="44" w:name="_Toc305963441"/>
      <w:r w:rsidRPr="00DC5088">
        <w:rPr>
          <w:lang w:val="uk-UA"/>
        </w:rPr>
        <w:t>Детальний дизайн</w:t>
      </w:r>
      <w:bookmarkEnd w:id="44"/>
    </w:p>
    <w:p w:rsidR="00B45D5C" w:rsidRPr="00DC5088" w:rsidRDefault="001C25DC" w:rsidP="005E0317">
      <w:pPr>
        <w:pStyle w:val="2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45" w:name="_Toc305963442"/>
      <w:r w:rsidRPr="00DC5088">
        <w:rPr>
          <w:i/>
          <w:iCs/>
          <w:color w:val="993300"/>
          <w:lang w:val="uk-UA"/>
        </w:rPr>
        <w:t>Що це таке</w:t>
      </w:r>
      <w:bookmarkEnd w:id="45"/>
    </w:p>
    <w:p w:rsidR="00B45D5C" w:rsidRPr="00DC5088" w:rsidRDefault="001C25DC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46" w:name="_Toc305963443"/>
      <w:r w:rsidRPr="00DC5088">
        <w:rPr>
          <w:i/>
          <w:iCs/>
          <w:color w:val="993300"/>
          <w:lang w:val="uk-UA"/>
        </w:rPr>
        <w:t>Вступ</w:t>
      </w:r>
      <w:bookmarkEnd w:id="46"/>
    </w:p>
    <w:p w:rsidR="00B45D5C" w:rsidRPr="00DC5088" w:rsidRDefault="001C25DC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47" w:name="_Toc305963444"/>
      <w:r w:rsidRPr="00DC5088">
        <w:rPr>
          <w:i/>
          <w:iCs/>
          <w:color w:val="993300"/>
          <w:lang w:val="uk-UA"/>
        </w:rPr>
        <w:t>Використання</w:t>
      </w:r>
      <w:bookmarkEnd w:id="47"/>
    </w:p>
    <w:p w:rsidR="00B45D5C" w:rsidRPr="00DC5088" w:rsidRDefault="001C25DC" w:rsidP="005E0317">
      <w:pPr>
        <w:pStyle w:val="3"/>
        <w:numPr>
          <w:ilvl w:val="0"/>
          <w:numId w:val="0"/>
        </w:numPr>
        <w:rPr>
          <w:i/>
          <w:iCs/>
          <w:color w:val="993300"/>
          <w:lang w:val="uk-UA"/>
        </w:rPr>
      </w:pPr>
      <w:bookmarkStart w:id="48" w:name="_Toc305963445"/>
      <w:r w:rsidRPr="00DC5088">
        <w:rPr>
          <w:i/>
          <w:iCs/>
          <w:color w:val="993300"/>
          <w:lang w:val="uk-UA"/>
        </w:rPr>
        <w:t>Репрезентація</w:t>
      </w:r>
      <w:bookmarkEnd w:id="48"/>
    </w:p>
    <w:p w:rsidR="002832E8" w:rsidRPr="00DC5088" w:rsidRDefault="002832E8" w:rsidP="005E0317">
      <w:pPr>
        <w:pStyle w:val="Comment"/>
        <w:rPr>
          <w:iCs/>
          <w:lang w:val="uk-UA"/>
        </w:rPr>
      </w:pPr>
    </w:p>
    <w:p w:rsidR="002832E8" w:rsidRDefault="001175BB" w:rsidP="001175BB">
      <w:pPr>
        <w:pStyle w:val="3"/>
        <w:rPr>
          <w:lang w:val="uk-UA"/>
        </w:rPr>
      </w:pPr>
      <w:bookmarkStart w:id="49" w:name="_Toc305963446"/>
      <w:r>
        <w:rPr>
          <w:lang w:val="uk-UA"/>
        </w:rPr>
        <w:t>Серверний модуль</w:t>
      </w:r>
      <w:bookmarkEnd w:id="49"/>
    </w:p>
    <w:p w:rsidR="001175BB" w:rsidRPr="001175BB" w:rsidRDefault="001175BB" w:rsidP="001175BB">
      <w:pPr>
        <w:rPr>
          <w:lang w:val="uk-UA"/>
        </w:rPr>
      </w:pPr>
    </w:p>
    <w:p w:rsidR="001175BB" w:rsidRPr="001175BB" w:rsidRDefault="001175BB" w:rsidP="001175BB">
      <w:pPr>
        <w:rPr>
          <w:lang w:val="uk-UA"/>
        </w:rPr>
      </w:pPr>
      <w:r>
        <w:rPr>
          <w:lang w:val="uk-UA"/>
        </w:rPr>
        <w:t>Серверний модуль розроблений як окремий програмний модуль, що повинен підтрим</w:t>
      </w:r>
      <w:r>
        <w:rPr>
          <w:lang w:val="uk-UA"/>
        </w:rPr>
        <w:t>у</w:t>
      </w:r>
      <w:r>
        <w:rPr>
          <w:lang w:val="uk-UA"/>
        </w:rPr>
        <w:t>вати вз</w:t>
      </w:r>
      <w:r>
        <w:rPr>
          <w:lang w:val="uk-UA"/>
        </w:rPr>
        <w:t>а</w:t>
      </w:r>
      <w:r>
        <w:rPr>
          <w:lang w:val="uk-UA"/>
        </w:rPr>
        <w:t>ємодію клієнтів з базою даних.</w:t>
      </w:r>
    </w:p>
    <w:p w:rsidR="002832E8" w:rsidRDefault="001175BB" w:rsidP="002832E8">
      <w:pPr>
        <w:pStyle w:val="4"/>
        <w:rPr>
          <w:lang w:val="uk-UA"/>
        </w:rPr>
      </w:pPr>
      <w:bookmarkStart w:id="50" w:name="_Toc305963447"/>
      <w:r>
        <w:rPr>
          <w:lang w:val="uk-UA"/>
        </w:rPr>
        <w:t>Призначення</w:t>
      </w:r>
      <w:bookmarkEnd w:id="50"/>
    </w:p>
    <w:p w:rsidR="007D303F" w:rsidRPr="00DC5088" w:rsidRDefault="001175BB" w:rsidP="001175BB">
      <w:pPr>
        <w:pStyle w:val="a1"/>
        <w:ind w:left="0"/>
        <w:rPr>
          <w:lang w:val="uk-UA"/>
        </w:rPr>
      </w:pPr>
      <w:r>
        <w:rPr>
          <w:lang w:val="uk-UA"/>
        </w:rPr>
        <w:t>Використовується для реалізації взаємодії між усіма видами клієнтів та базою даних. Серверний модуль контролює потоки інформації та забезпечує їх синхронізацію.</w:t>
      </w:r>
    </w:p>
    <w:p w:rsidR="00025971" w:rsidRDefault="00D54B72" w:rsidP="00025971">
      <w:pPr>
        <w:pStyle w:val="4"/>
        <w:rPr>
          <w:lang w:val="uk-UA"/>
        </w:rPr>
      </w:pPr>
      <w:bookmarkStart w:id="51" w:name="_Toc305963448"/>
      <w:r w:rsidRPr="00DC5088">
        <w:rPr>
          <w:lang w:val="uk-UA"/>
        </w:rPr>
        <w:t>Д</w:t>
      </w:r>
      <w:r w:rsidR="001175BB">
        <w:rPr>
          <w:lang w:val="uk-UA"/>
        </w:rPr>
        <w:t>изайн</w:t>
      </w:r>
      <w:bookmarkEnd w:id="51"/>
    </w:p>
    <w:p w:rsidR="001175BB" w:rsidRDefault="001175BB" w:rsidP="001175BB">
      <w:pPr>
        <w:pStyle w:val="a1"/>
        <w:rPr>
          <w:lang w:val="uk-UA"/>
        </w:rPr>
      </w:pPr>
      <w:r>
        <w:rPr>
          <w:lang w:val="uk-UA"/>
        </w:rPr>
        <w:t xml:space="preserve">Розроблений як програмний модуль, написаний на мові </w:t>
      </w:r>
      <w:r>
        <w:t>PHP</w:t>
      </w:r>
      <w:r>
        <w:rPr>
          <w:lang w:val="uk-UA"/>
        </w:rPr>
        <w:t>. Взаємодія з іншими компоне</w:t>
      </w:r>
      <w:r>
        <w:rPr>
          <w:lang w:val="uk-UA"/>
        </w:rPr>
        <w:t>н</w:t>
      </w:r>
      <w:r>
        <w:rPr>
          <w:lang w:val="uk-UA"/>
        </w:rPr>
        <w:t>тами відбувається через узгоджені інтерфейси та програмні порти.</w:t>
      </w:r>
    </w:p>
    <w:p w:rsidR="001175BB" w:rsidRDefault="001175BB" w:rsidP="001175BB">
      <w:pPr>
        <w:pStyle w:val="4"/>
        <w:rPr>
          <w:lang w:val="uk-UA"/>
        </w:rPr>
      </w:pPr>
      <w:bookmarkStart w:id="52" w:name="_Toc305963449"/>
      <w:r>
        <w:rPr>
          <w:lang w:val="uk-UA"/>
        </w:rPr>
        <w:lastRenderedPageBreak/>
        <w:t>Статична діаграма</w:t>
      </w:r>
      <w:bookmarkEnd w:id="52"/>
    </w:p>
    <w:p w:rsidR="001175BB" w:rsidRPr="001175BB" w:rsidRDefault="001175BB" w:rsidP="001175BB">
      <w:pPr>
        <w:pStyle w:val="a1"/>
        <w:rPr>
          <w:lang w:val="uk-UA"/>
        </w:rPr>
      </w:pPr>
    </w:p>
    <w:p w:rsidR="008E236A" w:rsidRDefault="001175BB" w:rsidP="001175BB">
      <w:pPr>
        <w:pStyle w:val="4"/>
        <w:rPr>
          <w:lang w:val="uk-UA" w:bidi="he-IL"/>
        </w:rPr>
      </w:pPr>
      <w:bookmarkStart w:id="53" w:name="_Toc305963450"/>
      <w:r>
        <w:rPr>
          <w:lang w:val="uk-UA" w:bidi="he-IL"/>
        </w:rPr>
        <w:t>Діаграма виконання</w:t>
      </w:r>
      <w:bookmarkEnd w:id="53"/>
    </w:p>
    <w:p w:rsidR="001175BB" w:rsidRPr="001175BB" w:rsidRDefault="001175BB" w:rsidP="001175BB">
      <w:pPr>
        <w:pStyle w:val="a1"/>
        <w:rPr>
          <w:lang w:val="uk-UA" w:bidi="he-IL"/>
        </w:rPr>
      </w:pPr>
    </w:p>
    <w:p w:rsidR="00007850" w:rsidRPr="00DC5088" w:rsidRDefault="00D54B72" w:rsidP="008E236A">
      <w:pPr>
        <w:pStyle w:val="1"/>
        <w:rPr>
          <w:kern w:val="0"/>
          <w:lang w:val="uk-UA" w:bidi="he-IL"/>
        </w:rPr>
      </w:pPr>
      <w:bookmarkStart w:id="54" w:name="_Toc305963451"/>
      <w:r w:rsidRPr="00DC5088">
        <w:rPr>
          <w:kern w:val="0"/>
          <w:lang w:val="uk-UA" w:bidi="he-IL"/>
        </w:rPr>
        <w:t>Модуль потоків</w:t>
      </w:r>
      <w:bookmarkEnd w:id="54"/>
    </w:p>
    <w:p w:rsidR="00007850" w:rsidRPr="00DC5088" w:rsidRDefault="00D54B72" w:rsidP="00007850">
      <w:pPr>
        <w:pStyle w:val="1"/>
        <w:rPr>
          <w:lang w:val="uk-UA" w:bidi="he-IL"/>
        </w:rPr>
      </w:pPr>
      <w:bookmarkStart w:id="55" w:name="_Toc305963452"/>
      <w:r w:rsidRPr="00DC5088">
        <w:rPr>
          <w:lang w:val="uk-UA" w:bidi="he-IL"/>
        </w:rPr>
        <w:t>Словник термінів</w:t>
      </w:r>
      <w:bookmarkEnd w:id="55"/>
    </w:p>
    <w:p w:rsidR="009758F1" w:rsidRPr="00DC5088" w:rsidRDefault="00D54B72" w:rsidP="009758F1">
      <w:pPr>
        <w:pStyle w:val="1"/>
        <w:rPr>
          <w:kern w:val="0"/>
          <w:lang w:val="uk-UA" w:bidi="he-IL"/>
        </w:rPr>
      </w:pPr>
      <w:bookmarkStart w:id="56" w:name="_Toc305963453"/>
      <w:r w:rsidRPr="00DC5088">
        <w:rPr>
          <w:kern w:val="0"/>
          <w:lang w:val="uk-UA" w:bidi="he-IL"/>
        </w:rPr>
        <w:t>Пакетний модуль</w:t>
      </w:r>
      <w:bookmarkEnd w:id="56"/>
    </w:p>
    <w:p w:rsidR="008E236A" w:rsidRPr="00DC5088" w:rsidRDefault="00D54B72" w:rsidP="008E236A">
      <w:pPr>
        <w:pStyle w:val="1"/>
        <w:rPr>
          <w:kern w:val="0"/>
          <w:lang w:val="uk-UA" w:bidi="he-IL"/>
        </w:rPr>
      </w:pPr>
      <w:bookmarkStart w:id="57" w:name="_Toc305963454"/>
      <w:r w:rsidRPr="00DC5088">
        <w:rPr>
          <w:kern w:val="0"/>
          <w:lang w:val="uk-UA" w:bidi="he-IL"/>
        </w:rPr>
        <w:t>Таблиця залежностей та вимог</w:t>
      </w:r>
      <w:bookmarkEnd w:id="57"/>
    </w:p>
    <w:p w:rsidR="00D54B72" w:rsidRPr="00DC5088" w:rsidRDefault="00D54B72" w:rsidP="000F7158">
      <w:pPr>
        <w:pStyle w:val="a1"/>
        <w:rPr>
          <w:lang w:val="uk-UA" w:bidi="he-I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060"/>
        <w:gridCol w:w="4634"/>
      </w:tblGrid>
      <w:tr w:rsidR="001125F2" w:rsidRPr="00F609EF" w:rsidTr="00F609EF">
        <w:tc>
          <w:tcPr>
            <w:tcW w:w="828" w:type="dxa"/>
            <w:shd w:val="clear" w:color="auto" w:fill="auto"/>
          </w:tcPr>
          <w:p w:rsidR="001125F2" w:rsidRPr="00F609EF" w:rsidRDefault="008E236A" w:rsidP="00F609EF">
            <w:pPr>
              <w:pStyle w:val="Comment"/>
              <w:ind w:left="0"/>
              <w:rPr>
                <w:iCs/>
                <w:lang w:val="uk-UA" w:bidi="he-IL"/>
              </w:rPr>
            </w:pPr>
            <w:r w:rsidRPr="00F609EF">
              <w:rPr>
                <w:lang w:val="uk-UA" w:bidi="he-IL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1125F2" w:rsidRPr="00F609EF" w:rsidRDefault="00D54B72" w:rsidP="001125F2">
            <w:pPr>
              <w:pStyle w:val="21"/>
              <w:rPr>
                <w:lang w:val="uk-UA" w:bidi="he-IL"/>
              </w:rPr>
            </w:pPr>
            <w:r w:rsidRPr="00F609EF">
              <w:rPr>
                <w:lang w:val="uk-UA" w:bidi="he-IL"/>
              </w:rPr>
              <w:t>Вимога</w:t>
            </w:r>
          </w:p>
        </w:tc>
        <w:tc>
          <w:tcPr>
            <w:tcW w:w="4634" w:type="dxa"/>
            <w:shd w:val="clear" w:color="auto" w:fill="auto"/>
          </w:tcPr>
          <w:p w:rsidR="001125F2" w:rsidRPr="00F609EF" w:rsidRDefault="00D54B72" w:rsidP="001125F2">
            <w:pPr>
              <w:pStyle w:val="21"/>
              <w:rPr>
                <w:lang w:val="uk-UA" w:bidi="he-IL"/>
              </w:rPr>
            </w:pPr>
            <w:r w:rsidRPr="00F609EF">
              <w:rPr>
                <w:lang w:val="uk-UA" w:bidi="he-IL"/>
              </w:rPr>
              <w:t>Розділ</w:t>
            </w:r>
          </w:p>
        </w:tc>
      </w:tr>
      <w:tr w:rsidR="001125F2" w:rsidRPr="00F609EF" w:rsidTr="00F609EF">
        <w:tc>
          <w:tcPr>
            <w:tcW w:w="828" w:type="dxa"/>
            <w:shd w:val="clear" w:color="auto" w:fill="auto"/>
          </w:tcPr>
          <w:p w:rsidR="001125F2" w:rsidRPr="00F609EF" w:rsidRDefault="001125F2" w:rsidP="00F609EF">
            <w:pPr>
              <w:pStyle w:val="a1"/>
              <w:ind w:left="0"/>
              <w:jc w:val="left"/>
              <w:rPr>
                <w:lang w:val="uk-UA" w:bidi="he-IL"/>
              </w:rPr>
            </w:pPr>
            <w:r w:rsidRPr="00F609EF">
              <w:rPr>
                <w:lang w:val="uk-UA" w:bidi="he-IL"/>
              </w:rPr>
              <w:t>1.</w:t>
            </w:r>
          </w:p>
        </w:tc>
        <w:tc>
          <w:tcPr>
            <w:tcW w:w="3060" w:type="dxa"/>
            <w:shd w:val="clear" w:color="auto" w:fill="auto"/>
          </w:tcPr>
          <w:p w:rsidR="001125F2" w:rsidRPr="00F609EF" w:rsidRDefault="001125F2" w:rsidP="00F609EF">
            <w:pPr>
              <w:pStyle w:val="Comment"/>
              <w:ind w:left="0"/>
              <w:rPr>
                <w:iCs/>
                <w:lang w:val="uk-UA" w:bidi="he-IL"/>
              </w:rPr>
            </w:pPr>
          </w:p>
        </w:tc>
        <w:tc>
          <w:tcPr>
            <w:tcW w:w="4634" w:type="dxa"/>
            <w:shd w:val="clear" w:color="auto" w:fill="auto"/>
          </w:tcPr>
          <w:p w:rsidR="001125F2" w:rsidRPr="00F609EF" w:rsidRDefault="001125F2" w:rsidP="00F609EF">
            <w:pPr>
              <w:pStyle w:val="Comment"/>
              <w:ind w:left="0"/>
              <w:rPr>
                <w:iCs/>
                <w:lang w:val="uk-UA" w:bidi="he-IL"/>
              </w:rPr>
            </w:pPr>
          </w:p>
        </w:tc>
      </w:tr>
      <w:tr w:rsidR="001125F2" w:rsidRPr="00F609EF" w:rsidTr="00F609EF">
        <w:tc>
          <w:tcPr>
            <w:tcW w:w="828" w:type="dxa"/>
            <w:shd w:val="clear" w:color="auto" w:fill="auto"/>
          </w:tcPr>
          <w:p w:rsidR="001125F2" w:rsidRPr="00F609EF" w:rsidRDefault="001125F2" w:rsidP="00F609EF">
            <w:pPr>
              <w:pStyle w:val="a1"/>
              <w:ind w:left="0"/>
              <w:jc w:val="left"/>
              <w:rPr>
                <w:lang w:val="uk-UA" w:bidi="he-IL"/>
              </w:rPr>
            </w:pPr>
            <w:r w:rsidRPr="00F609EF">
              <w:rPr>
                <w:lang w:val="uk-UA" w:bidi="he-IL"/>
              </w:rPr>
              <w:t>2.</w:t>
            </w:r>
          </w:p>
        </w:tc>
        <w:tc>
          <w:tcPr>
            <w:tcW w:w="3060" w:type="dxa"/>
            <w:shd w:val="clear" w:color="auto" w:fill="auto"/>
          </w:tcPr>
          <w:p w:rsidR="001125F2" w:rsidRPr="00F609EF" w:rsidRDefault="001125F2" w:rsidP="00F609EF">
            <w:pPr>
              <w:pStyle w:val="Comment"/>
              <w:ind w:left="0"/>
              <w:rPr>
                <w:iCs/>
                <w:lang w:val="uk-UA" w:bidi="he-IL"/>
              </w:rPr>
            </w:pPr>
          </w:p>
        </w:tc>
        <w:tc>
          <w:tcPr>
            <w:tcW w:w="4634" w:type="dxa"/>
            <w:shd w:val="clear" w:color="auto" w:fill="auto"/>
          </w:tcPr>
          <w:p w:rsidR="001125F2" w:rsidRPr="00F609EF" w:rsidRDefault="001125F2" w:rsidP="00F609EF">
            <w:pPr>
              <w:pStyle w:val="Comment"/>
              <w:ind w:left="0"/>
              <w:rPr>
                <w:iCs/>
                <w:lang w:val="uk-UA" w:bidi="he-IL"/>
              </w:rPr>
            </w:pPr>
          </w:p>
        </w:tc>
      </w:tr>
      <w:tr w:rsidR="001125F2" w:rsidRPr="00F609EF" w:rsidTr="00F609EF">
        <w:tc>
          <w:tcPr>
            <w:tcW w:w="828" w:type="dxa"/>
            <w:shd w:val="clear" w:color="auto" w:fill="auto"/>
          </w:tcPr>
          <w:p w:rsidR="001125F2" w:rsidRPr="00F609EF" w:rsidRDefault="001125F2" w:rsidP="00F609EF">
            <w:pPr>
              <w:pStyle w:val="a1"/>
              <w:ind w:left="0"/>
              <w:jc w:val="left"/>
              <w:rPr>
                <w:lang w:val="uk-UA" w:bidi="he-IL"/>
              </w:rPr>
            </w:pPr>
            <w:r w:rsidRPr="00F609EF">
              <w:rPr>
                <w:lang w:val="uk-UA" w:bidi="he-IL"/>
              </w:rPr>
              <w:t>3.</w:t>
            </w:r>
          </w:p>
        </w:tc>
        <w:tc>
          <w:tcPr>
            <w:tcW w:w="3060" w:type="dxa"/>
            <w:shd w:val="clear" w:color="auto" w:fill="auto"/>
          </w:tcPr>
          <w:p w:rsidR="001125F2" w:rsidRPr="00F609EF" w:rsidRDefault="001125F2" w:rsidP="00F609EF">
            <w:pPr>
              <w:pStyle w:val="a1"/>
              <w:ind w:left="0"/>
              <w:jc w:val="left"/>
              <w:rPr>
                <w:lang w:val="uk-UA" w:bidi="he-IL"/>
              </w:rPr>
            </w:pPr>
          </w:p>
        </w:tc>
        <w:tc>
          <w:tcPr>
            <w:tcW w:w="4634" w:type="dxa"/>
            <w:shd w:val="clear" w:color="auto" w:fill="auto"/>
          </w:tcPr>
          <w:p w:rsidR="001125F2" w:rsidRPr="00F609EF" w:rsidRDefault="001125F2" w:rsidP="00F609EF">
            <w:pPr>
              <w:pStyle w:val="Comment"/>
              <w:ind w:left="0"/>
              <w:rPr>
                <w:iCs/>
                <w:lang w:val="uk-UA" w:bidi="he-IL"/>
              </w:rPr>
            </w:pPr>
          </w:p>
        </w:tc>
      </w:tr>
    </w:tbl>
    <w:p w:rsidR="002832E8" w:rsidRPr="00DC5088" w:rsidRDefault="002832E8" w:rsidP="005E0317">
      <w:pPr>
        <w:pStyle w:val="Comment"/>
        <w:rPr>
          <w:iCs/>
          <w:lang w:val="uk-UA"/>
        </w:rPr>
      </w:pPr>
    </w:p>
    <w:sectPr w:rsidR="002832E8" w:rsidRPr="00DC5088" w:rsidSect="000F7158">
      <w:headerReference w:type="default" r:id="rId8"/>
      <w:footerReference w:type="default" r:id="rId9"/>
      <w:pgSz w:w="11906" w:h="16838" w:code="9"/>
      <w:pgMar w:top="902" w:right="924" w:bottom="1077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06A" w:rsidRDefault="00F2106A">
      <w:r>
        <w:separator/>
      </w:r>
    </w:p>
  </w:endnote>
  <w:endnote w:type="continuationSeparator" w:id="0">
    <w:p w:rsidR="00F2106A" w:rsidRDefault="00F21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F0D" w:rsidRDefault="009F4F0D">
    <w:pPr>
      <w:pStyle w:val="ab"/>
      <w:pBdr>
        <w:top w:val="single" w:sz="4" w:space="1" w:color="auto"/>
      </w:pBdr>
    </w:pP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7D6F2C">
      <w:rPr>
        <w:noProof/>
        <w:lang w:val="en-US"/>
      </w:rPr>
      <w:t>3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06A" w:rsidRDefault="00F2106A">
      <w:r>
        <w:separator/>
      </w:r>
    </w:p>
  </w:footnote>
  <w:footnote w:type="continuationSeparator" w:id="0">
    <w:p w:rsidR="00F2106A" w:rsidRDefault="00F21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F0D" w:rsidRDefault="009F4F0D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714F8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D831D6F"/>
    <w:multiLevelType w:val="multilevel"/>
    <w:tmpl w:val="CE46DCF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EFF05A7"/>
    <w:multiLevelType w:val="multilevel"/>
    <w:tmpl w:val="DEE4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4">
    <w:nsid w:val="189F4029"/>
    <w:multiLevelType w:val="multilevel"/>
    <w:tmpl w:val="CB2AC4F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B676512"/>
    <w:multiLevelType w:val="hybridMultilevel"/>
    <w:tmpl w:val="6638EC3C"/>
    <w:lvl w:ilvl="0" w:tplc="A5460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6A7D15"/>
    <w:multiLevelType w:val="hybridMultilevel"/>
    <w:tmpl w:val="0456A124"/>
    <w:lvl w:ilvl="0" w:tplc="DD7802CE">
      <w:start w:val="1"/>
      <w:numFmt w:val="decimal"/>
      <w:pStyle w:val="BodyTextNumber"/>
      <w:lvlText w:val="%1."/>
      <w:lvlJc w:val="left"/>
      <w:pPr>
        <w:tabs>
          <w:tab w:val="num" w:pos="1571"/>
        </w:tabs>
        <w:ind w:left="1571" w:hanging="360"/>
      </w:pPr>
    </w:lvl>
    <w:lvl w:ilvl="1" w:tplc="3FD2E554">
      <w:start w:val="1"/>
      <w:numFmt w:val="bullet"/>
      <w:pStyle w:val="BodyText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>
    <w:nsid w:val="32825F48"/>
    <w:multiLevelType w:val="hybridMultilevel"/>
    <w:tmpl w:val="1520A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F3539C"/>
    <w:multiLevelType w:val="hybridMultilevel"/>
    <w:tmpl w:val="7C3CA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AE58DA"/>
    <w:multiLevelType w:val="multilevel"/>
    <w:tmpl w:val="FD6C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0">
    <w:nsid w:val="63905A07"/>
    <w:multiLevelType w:val="hybridMultilevel"/>
    <w:tmpl w:val="7474F6A0"/>
    <w:lvl w:ilvl="0" w:tplc="764A920C">
      <w:start w:val="1"/>
      <w:numFmt w:val="bullet"/>
      <w:pStyle w:val="Nam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D74BF6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AFC2549"/>
    <w:multiLevelType w:val="hybridMultilevel"/>
    <w:tmpl w:val="3FECB9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0767E1"/>
    <w:multiLevelType w:val="hybridMultilevel"/>
    <w:tmpl w:val="DD28C5F2"/>
    <w:lvl w:ilvl="0" w:tplc="0409000F">
      <w:start w:val="1"/>
      <w:numFmt w:val="decimal"/>
      <w:lvlText w:val="%1."/>
      <w:lvlJc w:val="left"/>
      <w:pPr>
        <w:tabs>
          <w:tab w:val="num" w:pos="1282"/>
        </w:tabs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1"/>
  </w:num>
  <w:num w:numId="5">
    <w:abstractNumId w:val="11"/>
  </w:num>
  <w:num w:numId="6">
    <w:abstractNumId w:val="11"/>
  </w:num>
  <w:num w:numId="7">
    <w:abstractNumId w:val="6"/>
  </w:num>
  <w:num w:numId="8">
    <w:abstractNumId w:val="6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0"/>
  </w:num>
  <w:num w:numId="18">
    <w:abstractNumId w:val="0"/>
  </w:num>
  <w:num w:numId="19">
    <w:abstractNumId w:val="10"/>
  </w:num>
  <w:num w:numId="20">
    <w:abstractNumId w:val="7"/>
  </w:num>
  <w:num w:numId="21">
    <w:abstractNumId w:val="12"/>
  </w:num>
  <w:num w:numId="22">
    <w:abstractNumId w:val="8"/>
  </w:num>
  <w:num w:numId="23">
    <w:abstractNumId w:val="4"/>
  </w:num>
  <w:num w:numId="24">
    <w:abstractNumId w:val="13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autoHyphenation/>
  <w:hyphenationZone w:val="14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F131C"/>
    <w:rsid w:val="00007850"/>
    <w:rsid w:val="00015F16"/>
    <w:rsid w:val="00025971"/>
    <w:rsid w:val="00026272"/>
    <w:rsid w:val="000266A1"/>
    <w:rsid w:val="00066658"/>
    <w:rsid w:val="000E17EB"/>
    <w:rsid w:val="000F7158"/>
    <w:rsid w:val="00100782"/>
    <w:rsid w:val="00102C92"/>
    <w:rsid w:val="001125F2"/>
    <w:rsid w:val="001175BB"/>
    <w:rsid w:val="001C25DC"/>
    <w:rsid w:val="001E3D85"/>
    <w:rsid w:val="002220DD"/>
    <w:rsid w:val="0026106B"/>
    <w:rsid w:val="002832E8"/>
    <w:rsid w:val="00356F18"/>
    <w:rsid w:val="00383E60"/>
    <w:rsid w:val="00393BFB"/>
    <w:rsid w:val="003A54C3"/>
    <w:rsid w:val="003B576D"/>
    <w:rsid w:val="003B5B6F"/>
    <w:rsid w:val="00422575"/>
    <w:rsid w:val="004C2A45"/>
    <w:rsid w:val="005957C2"/>
    <w:rsid w:val="005D7742"/>
    <w:rsid w:val="005E0317"/>
    <w:rsid w:val="005E42FF"/>
    <w:rsid w:val="00620728"/>
    <w:rsid w:val="0066194B"/>
    <w:rsid w:val="006F131C"/>
    <w:rsid w:val="00713038"/>
    <w:rsid w:val="00716A4A"/>
    <w:rsid w:val="00733729"/>
    <w:rsid w:val="007A7A2E"/>
    <w:rsid w:val="007D303F"/>
    <w:rsid w:val="007D6F2C"/>
    <w:rsid w:val="00837613"/>
    <w:rsid w:val="00884865"/>
    <w:rsid w:val="008B42B2"/>
    <w:rsid w:val="008E236A"/>
    <w:rsid w:val="008F0A87"/>
    <w:rsid w:val="00923B60"/>
    <w:rsid w:val="009758F1"/>
    <w:rsid w:val="009E060C"/>
    <w:rsid w:val="009F4F0D"/>
    <w:rsid w:val="00A929DB"/>
    <w:rsid w:val="00AC754C"/>
    <w:rsid w:val="00AE6A35"/>
    <w:rsid w:val="00B45D5C"/>
    <w:rsid w:val="00B600B0"/>
    <w:rsid w:val="00B75A59"/>
    <w:rsid w:val="00BE57C2"/>
    <w:rsid w:val="00C029ED"/>
    <w:rsid w:val="00C24BC2"/>
    <w:rsid w:val="00C40D7B"/>
    <w:rsid w:val="00C51FBD"/>
    <w:rsid w:val="00CA5DF4"/>
    <w:rsid w:val="00CB1913"/>
    <w:rsid w:val="00CE2B62"/>
    <w:rsid w:val="00D445EA"/>
    <w:rsid w:val="00D54B72"/>
    <w:rsid w:val="00DB1641"/>
    <w:rsid w:val="00DC5088"/>
    <w:rsid w:val="00DE5B9F"/>
    <w:rsid w:val="00EE1716"/>
    <w:rsid w:val="00EE2645"/>
    <w:rsid w:val="00F2106A"/>
    <w:rsid w:val="00F237BB"/>
    <w:rsid w:val="00F609EF"/>
    <w:rsid w:val="00FC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175BB"/>
    <w:pPr>
      <w:ind w:firstLine="680"/>
      <w:jc w:val="both"/>
    </w:pPr>
    <w:rPr>
      <w:sz w:val="24"/>
      <w:lang w:val="en-AU"/>
    </w:rPr>
  </w:style>
  <w:style w:type="paragraph" w:styleId="1">
    <w:name w:val="heading 1"/>
    <w:basedOn w:val="a0"/>
    <w:next w:val="a1"/>
    <w:qFormat/>
    <w:pPr>
      <w:keepNext/>
      <w:numPr>
        <w:numId w:val="6"/>
      </w:numPr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2">
    <w:name w:val="heading 2"/>
    <w:basedOn w:val="a0"/>
    <w:next w:val="a1"/>
    <w:qFormat/>
    <w:pPr>
      <w:keepNext/>
      <w:numPr>
        <w:ilvl w:val="1"/>
        <w:numId w:val="6"/>
      </w:numPr>
      <w:spacing w:before="240" w:after="60"/>
      <w:outlineLvl w:val="1"/>
    </w:pPr>
    <w:rPr>
      <w:rFonts w:ascii="Arial" w:hAnsi="Arial"/>
      <w:b/>
      <w:sz w:val="28"/>
    </w:rPr>
  </w:style>
  <w:style w:type="paragraph" w:styleId="3">
    <w:name w:val="heading 3"/>
    <w:basedOn w:val="a0"/>
    <w:next w:val="a1"/>
    <w:qFormat/>
    <w:pPr>
      <w:keepNext/>
      <w:numPr>
        <w:ilvl w:val="2"/>
        <w:numId w:val="6"/>
      </w:numPr>
      <w:spacing w:before="240" w:after="60"/>
      <w:outlineLvl w:val="2"/>
    </w:pPr>
    <w:rPr>
      <w:rFonts w:ascii="Arial" w:hAnsi="Arial"/>
      <w:b/>
    </w:rPr>
  </w:style>
  <w:style w:type="paragraph" w:styleId="4">
    <w:name w:val="heading 4"/>
    <w:basedOn w:val="a0"/>
    <w:next w:val="a1"/>
    <w:qFormat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Cs/>
      <w:i/>
      <w:snapToGrid w:val="0"/>
      <w:spacing w:val="5"/>
      <w:sz w:val="22"/>
    </w:rPr>
  </w:style>
  <w:style w:type="paragraph" w:styleId="5">
    <w:name w:val="heading 5"/>
    <w:basedOn w:val="a0"/>
    <w:next w:val="a0"/>
    <w:qFormat/>
    <w:pPr>
      <w:numPr>
        <w:ilvl w:val="4"/>
        <w:numId w:val="6"/>
      </w:numPr>
      <w:spacing w:before="240" w:after="60"/>
      <w:outlineLvl w:val="4"/>
    </w:pPr>
    <w:rPr>
      <w:rFonts w:ascii="Arial" w:hAnsi="Arial"/>
      <w:i/>
      <w:sz w:val="20"/>
      <w:lang w:val="en-US"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6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10">
    <w:name w:val="toc 1"/>
    <w:basedOn w:val="a0"/>
    <w:next w:val="a0"/>
    <w:autoRedefine/>
    <w:semiHidden/>
    <w:pPr>
      <w:spacing w:before="120" w:after="120"/>
    </w:pPr>
    <w:rPr>
      <w:b/>
      <w:caps/>
    </w:rPr>
  </w:style>
  <w:style w:type="paragraph" w:styleId="20">
    <w:name w:val="toc 2"/>
    <w:basedOn w:val="a0"/>
    <w:next w:val="a0"/>
    <w:autoRedefine/>
    <w:semiHidden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pPr>
      <w:ind w:left="400"/>
    </w:pPr>
    <w:rPr>
      <w:i/>
    </w:rPr>
  </w:style>
  <w:style w:type="paragraph" w:styleId="40">
    <w:name w:val="toc 4"/>
    <w:basedOn w:val="a0"/>
    <w:next w:val="a0"/>
    <w:autoRedefine/>
    <w:semiHidden/>
    <w:pPr>
      <w:ind w:left="600"/>
    </w:pPr>
    <w:rPr>
      <w:sz w:val="18"/>
    </w:rPr>
  </w:style>
  <w:style w:type="paragraph" w:styleId="50">
    <w:name w:val="toc 5"/>
    <w:basedOn w:val="a0"/>
    <w:next w:val="a0"/>
    <w:autoRedefine/>
    <w:semiHidden/>
    <w:pPr>
      <w:ind w:left="800"/>
    </w:pPr>
    <w:rPr>
      <w:sz w:val="18"/>
    </w:rPr>
  </w:style>
  <w:style w:type="paragraph" w:styleId="60">
    <w:name w:val="toc 6"/>
    <w:basedOn w:val="a0"/>
    <w:next w:val="a0"/>
    <w:autoRedefine/>
    <w:semiHidden/>
    <w:pPr>
      <w:ind w:left="1000"/>
    </w:pPr>
    <w:rPr>
      <w:sz w:val="18"/>
    </w:rPr>
  </w:style>
  <w:style w:type="paragraph" w:styleId="70">
    <w:name w:val="toc 7"/>
    <w:basedOn w:val="a0"/>
    <w:next w:val="a0"/>
    <w:autoRedefine/>
    <w:semiHidden/>
    <w:pPr>
      <w:ind w:left="1200"/>
    </w:pPr>
    <w:rPr>
      <w:sz w:val="18"/>
    </w:rPr>
  </w:style>
  <w:style w:type="paragraph" w:styleId="80">
    <w:name w:val="toc 8"/>
    <w:basedOn w:val="a0"/>
    <w:next w:val="a0"/>
    <w:autoRedefine/>
    <w:semiHidden/>
    <w:pPr>
      <w:ind w:left="1400"/>
    </w:pPr>
    <w:rPr>
      <w:sz w:val="18"/>
    </w:rPr>
  </w:style>
  <w:style w:type="paragraph" w:styleId="90">
    <w:name w:val="toc 9"/>
    <w:basedOn w:val="a0"/>
    <w:next w:val="a0"/>
    <w:autoRedefine/>
    <w:semiHidden/>
    <w:pPr>
      <w:ind w:left="1600"/>
    </w:pPr>
    <w:rPr>
      <w:sz w:val="18"/>
    </w:rPr>
  </w:style>
  <w:style w:type="character" w:styleId="a5">
    <w:name w:val="Hyperlink"/>
    <w:rPr>
      <w:color w:val="0000FF"/>
      <w:u w:val="single"/>
    </w:rPr>
  </w:style>
  <w:style w:type="paragraph" w:styleId="a1">
    <w:name w:val="Body Text"/>
    <w:basedOn w:val="a0"/>
    <w:pPr>
      <w:spacing w:after="100" w:afterAutospacing="1"/>
      <w:ind w:left="562"/>
    </w:pPr>
    <w:rPr>
      <w:rFonts w:ascii="Arial" w:hAnsi="Arial" w:cs="Arial"/>
      <w:sz w:val="20"/>
      <w:lang w:val="en-US"/>
    </w:rPr>
  </w:style>
  <w:style w:type="paragraph" w:styleId="21">
    <w:name w:val="Body Text 2"/>
    <w:basedOn w:val="a0"/>
    <w:rPr>
      <w:rFonts w:ascii="Arial" w:hAnsi="Arial"/>
      <w:sz w:val="20"/>
      <w:lang w:val="en-US" w:eastAsia="en-AU"/>
    </w:rPr>
  </w:style>
  <w:style w:type="paragraph" w:styleId="a6">
    <w:name w:val="Block Text"/>
    <w:basedOn w:val="a0"/>
    <w:pPr>
      <w:spacing w:after="120"/>
      <w:ind w:left="1440" w:right="1440"/>
    </w:pPr>
    <w:rPr>
      <w:rFonts w:ascii="Arial" w:hAnsi="Arial"/>
      <w:sz w:val="20"/>
    </w:rPr>
  </w:style>
  <w:style w:type="paragraph" w:styleId="31">
    <w:name w:val="Body Text 3"/>
    <w:basedOn w:val="a0"/>
    <w:rPr>
      <w:lang w:eastAsia="en-AU"/>
    </w:rPr>
  </w:style>
  <w:style w:type="paragraph" w:customStyle="1" w:styleId="BodyTextBullet">
    <w:name w:val="Body Text Bullet"/>
    <w:basedOn w:val="a1"/>
    <w:pPr>
      <w:numPr>
        <w:ilvl w:val="1"/>
        <w:numId w:val="7"/>
      </w:numPr>
      <w:tabs>
        <w:tab w:val="clear" w:pos="2291"/>
        <w:tab w:val="num" w:pos="1560"/>
      </w:tabs>
      <w:spacing w:before="120" w:after="120"/>
      <w:ind w:left="1276" w:firstLine="0"/>
    </w:pPr>
  </w:style>
  <w:style w:type="paragraph" w:customStyle="1" w:styleId="BodyTextinTable">
    <w:name w:val="Body Text in Table"/>
    <w:basedOn w:val="a1"/>
    <w:pPr>
      <w:spacing w:after="0"/>
      <w:ind w:left="34"/>
    </w:pPr>
  </w:style>
  <w:style w:type="paragraph" w:customStyle="1" w:styleId="BodyTextinTableHead">
    <w:name w:val="Body Text in Table Head"/>
    <w:basedOn w:val="BodyTextinTable"/>
    <w:pPr>
      <w:jc w:val="center"/>
    </w:pPr>
    <w:rPr>
      <w:b/>
      <w:bCs/>
    </w:rPr>
  </w:style>
  <w:style w:type="paragraph" w:styleId="a7">
    <w:name w:val="Body Text Indent"/>
    <w:basedOn w:val="a0"/>
    <w:pPr>
      <w:ind w:left="720"/>
    </w:pPr>
    <w:rPr>
      <w:rFonts w:ascii="Arial" w:hAnsi="Arial"/>
      <w:sz w:val="20"/>
    </w:rPr>
  </w:style>
  <w:style w:type="paragraph" w:styleId="22">
    <w:name w:val="Body Text Indent 2"/>
    <w:basedOn w:val="a0"/>
    <w:pPr>
      <w:tabs>
        <w:tab w:val="left" w:pos="3969"/>
      </w:tabs>
      <w:ind w:left="3969" w:hanging="3969"/>
    </w:pPr>
    <w:rPr>
      <w:rFonts w:ascii="Arial" w:hAnsi="Arial"/>
      <w:sz w:val="20"/>
    </w:rPr>
  </w:style>
  <w:style w:type="paragraph" w:customStyle="1" w:styleId="BodyTextNumber">
    <w:name w:val="Body Text Number"/>
    <w:basedOn w:val="a1"/>
    <w:pPr>
      <w:numPr>
        <w:numId w:val="8"/>
      </w:numPr>
      <w:spacing w:before="120" w:after="120"/>
      <w:ind w:left="1570" w:hanging="357"/>
    </w:pPr>
  </w:style>
  <w:style w:type="paragraph" w:styleId="a8">
    <w:name w:val="caption"/>
    <w:basedOn w:val="a0"/>
    <w:next w:val="a0"/>
    <w:qFormat/>
    <w:pPr>
      <w:spacing w:before="120" w:after="120"/>
    </w:pPr>
    <w:rPr>
      <w:rFonts w:ascii="Arial" w:hAnsi="Arial"/>
      <w:b/>
      <w:sz w:val="20"/>
    </w:rPr>
  </w:style>
  <w:style w:type="paragraph" w:customStyle="1" w:styleId="ChapterTitle">
    <w:name w:val="Chapter Title"/>
    <w:pPr>
      <w:keepNext/>
      <w:spacing w:before="360"/>
      <w:jc w:val="center"/>
    </w:pPr>
    <w:rPr>
      <w:rFonts w:ascii="Arial" w:hAnsi="Arial" w:cs="Miriam"/>
      <w:b/>
      <w:bCs/>
      <w:spacing w:val="5"/>
      <w:sz w:val="36"/>
      <w:szCs w:val="36"/>
      <w:lang w:bidi="he-IL"/>
    </w:rPr>
  </w:style>
  <w:style w:type="paragraph" w:customStyle="1" w:styleId="code">
    <w:name w:val="code"/>
    <w:basedOn w:val="a1"/>
    <w:pPr>
      <w:pBdr>
        <w:left w:val="single" w:sz="12" w:space="4" w:color="auto"/>
      </w:pBdr>
      <w:tabs>
        <w:tab w:val="left" w:pos="709"/>
        <w:tab w:val="left" w:pos="1620"/>
        <w:tab w:val="left" w:pos="2700"/>
        <w:tab w:val="left" w:pos="3780"/>
        <w:tab w:val="left" w:pos="4680"/>
        <w:tab w:val="left" w:pos="5580"/>
        <w:tab w:val="left" w:pos="6480"/>
      </w:tabs>
      <w:spacing w:before="60" w:after="60"/>
    </w:pPr>
    <w:rPr>
      <w:rFonts w:ascii="Courier New" w:hAnsi="Courier New" w:cs="Courier New"/>
      <w:noProof/>
      <w:sz w:val="16"/>
      <w:szCs w:val="24"/>
    </w:rPr>
  </w:style>
  <w:style w:type="character" w:customStyle="1" w:styleId="codeintext">
    <w:name w:val="code in text"/>
    <w:rPr>
      <w:rFonts w:ascii="Courier New" w:hAnsi="Courier New"/>
      <w:noProof/>
    </w:rPr>
  </w:style>
  <w:style w:type="paragraph" w:styleId="a9">
    <w:name w:val="endnote text"/>
    <w:basedOn w:val="a0"/>
    <w:semiHidden/>
    <w:rPr>
      <w:sz w:val="20"/>
    </w:rPr>
  </w:style>
  <w:style w:type="character" w:styleId="aa">
    <w:name w:val="FollowedHyperlink"/>
    <w:rPr>
      <w:color w:val="800080"/>
      <w:u w:val="single"/>
    </w:rPr>
  </w:style>
  <w:style w:type="paragraph" w:styleId="ab">
    <w:name w:val="footer"/>
    <w:basedOn w:val="a0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character" w:styleId="ac">
    <w:name w:val="footnote reference"/>
    <w:semiHidden/>
    <w:rPr>
      <w:vertAlign w:val="superscript"/>
    </w:rPr>
  </w:style>
  <w:style w:type="paragraph" w:styleId="ad">
    <w:name w:val="footnote text"/>
    <w:basedOn w:val="a0"/>
    <w:semiHidden/>
    <w:rPr>
      <w:rFonts w:ascii="Arial" w:hAnsi="Arial"/>
      <w:sz w:val="20"/>
    </w:rPr>
  </w:style>
  <w:style w:type="character" w:customStyle="1" w:styleId="fref">
    <w:name w:val="fref"/>
    <w:rPr>
      <w:b/>
      <w:bCs/>
      <w:i/>
      <w:noProof/>
    </w:rPr>
  </w:style>
  <w:style w:type="paragraph" w:styleId="ae">
    <w:name w:val="header"/>
    <w:basedOn w:val="a0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32">
    <w:name w:val="index 3"/>
    <w:basedOn w:val="a0"/>
    <w:next w:val="a0"/>
    <w:autoRedefine/>
    <w:semiHidden/>
    <w:pPr>
      <w:keepLines/>
      <w:tabs>
        <w:tab w:val="left" w:pos="1474"/>
        <w:tab w:val="left" w:pos="2041"/>
        <w:tab w:val="left" w:pos="2608"/>
        <w:tab w:val="left" w:pos="3175"/>
        <w:tab w:val="left" w:pos="3742"/>
      </w:tabs>
      <w:spacing w:before="120"/>
      <w:ind w:left="566"/>
    </w:pPr>
    <w:rPr>
      <w:rFonts w:cs="Miriam"/>
      <w:spacing w:val="4"/>
      <w:kern w:val="22"/>
      <w:sz w:val="22"/>
      <w:szCs w:val="22"/>
      <w:lang w:val="en-US" w:bidi="he-IL"/>
    </w:rPr>
  </w:style>
  <w:style w:type="paragraph" w:customStyle="1" w:styleId="Info">
    <w:name w:val="Info"/>
    <w:basedOn w:val="a0"/>
    <w:next w:val="a1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textAlignment w:val="baseline"/>
    </w:pPr>
    <w:rPr>
      <w:rFonts w:ascii="Arial" w:hAnsi="Arial"/>
      <w:i/>
      <w:color w:val="808080"/>
      <w:sz w:val="16"/>
      <w:lang w:val="en-US"/>
    </w:rPr>
  </w:style>
  <w:style w:type="paragraph" w:styleId="a">
    <w:name w:val="List Number"/>
    <w:basedOn w:val="a0"/>
    <w:pPr>
      <w:numPr>
        <w:numId w:val="18"/>
      </w:numPr>
    </w:pPr>
    <w:rPr>
      <w:rFonts w:ascii="Arial" w:hAnsi="Arial"/>
      <w:sz w:val="20"/>
    </w:rPr>
  </w:style>
  <w:style w:type="paragraph" w:customStyle="1" w:styleId="MainTitle">
    <w:name w:val="Main Title"/>
    <w:basedOn w:val="a0"/>
    <w:pPr>
      <w:jc w:val="center"/>
    </w:pPr>
    <w:rPr>
      <w:rFonts w:ascii="Arial" w:hAnsi="Arial"/>
      <w:b/>
      <w:sz w:val="28"/>
    </w:rPr>
  </w:style>
  <w:style w:type="paragraph" w:customStyle="1" w:styleId="MainSubject">
    <w:name w:val="Main Subject"/>
    <w:basedOn w:val="MainTitle"/>
    <w:pPr>
      <w:spacing w:before="120"/>
    </w:pPr>
    <w:rPr>
      <w:sz w:val="24"/>
    </w:rPr>
  </w:style>
  <w:style w:type="paragraph" w:customStyle="1" w:styleId="MainSubject1">
    <w:name w:val="Main Subject1"/>
    <w:basedOn w:val="MainSubject"/>
    <w:rPr>
      <w:b w:val="0"/>
      <w:bCs/>
    </w:rPr>
  </w:style>
  <w:style w:type="paragraph" w:customStyle="1" w:styleId="Names">
    <w:name w:val="Names"/>
    <w:basedOn w:val="a0"/>
    <w:pPr>
      <w:numPr>
        <w:numId w:val="19"/>
      </w:numPr>
      <w:tabs>
        <w:tab w:val="left" w:pos="3261"/>
      </w:tabs>
    </w:pPr>
    <w:rPr>
      <w:rFonts w:ascii="Arial" w:hAnsi="Arial"/>
      <w:sz w:val="20"/>
      <w:lang w:val="en-US"/>
    </w:rPr>
  </w:style>
  <w:style w:type="character" w:styleId="af">
    <w:name w:val="page number"/>
    <w:basedOn w:val="a2"/>
  </w:style>
  <w:style w:type="paragraph" w:styleId="af0">
    <w:name w:val="Plain Text"/>
    <w:basedOn w:val="a0"/>
    <w:rPr>
      <w:rFonts w:ascii="Courier New" w:hAnsi="Courier New"/>
      <w:lang w:val="en-US"/>
    </w:rPr>
  </w:style>
  <w:style w:type="paragraph" w:styleId="af1">
    <w:name w:val="table of figures"/>
    <w:basedOn w:val="a0"/>
    <w:next w:val="a0"/>
    <w:semiHidden/>
    <w:pPr>
      <w:ind w:left="400" w:hanging="400"/>
    </w:pPr>
  </w:style>
  <w:style w:type="paragraph" w:customStyle="1" w:styleId="TableTitle">
    <w:name w:val="Table Title"/>
    <w:basedOn w:val="a0"/>
    <w:pPr>
      <w:keepNext/>
      <w:keepLines/>
      <w:tabs>
        <w:tab w:val="left" w:pos="1474"/>
        <w:tab w:val="left" w:pos="2041"/>
        <w:tab w:val="left" w:pos="2608"/>
        <w:tab w:val="left" w:pos="3175"/>
        <w:tab w:val="left" w:pos="3742"/>
      </w:tabs>
      <w:spacing w:before="90" w:after="90"/>
    </w:pPr>
    <w:rPr>
      <w:rFonts w:cs="Miriam"/>
      <w:b/>
      <w:bCs/>
      <w:spacing w:val="4"/>
      <w:kern w:val="22"/>
      <w:sz w:val="22"/>
      <w:szCs w:val="22"/>
      <w:lang w:val="en-US" w:bidi="he-IL"/>
    </w:rPr>
  </w:style>
  <w:style w:type="paragraph" w:customStyle="1" w:styleId="TableNormal">
    <w:name w:val="TableNormal"/>
    <w:basedOn w:val="a0"/>
    <w:pPr>
      <w:keepLines/>
      <w:tabs>
        <w:tab w:val="left" w:pos="454"/>
        <w:tab w:val="left" w:pos="907"/>
        <w:tab w:val="left" w:pos="1474"/>
        <w:tab w:val="left" w:pos="1814"/>
        <w:tab w:val="left" w:pos="2041"/>
        <w:tab w:val="left" w:pos="2268"/>
        <w:tab w:val="left" w:pos="2608"/>
        <w:tab w:val="left" w:pos="2722"/>
        <w:tab w:val="left" w:pos="3175"/>
        <w:tab w:val="left" w:pos="3742"/>
      </w:tabs>
      <w:spacing w:before="120" w:after="120"/>
    </w:pPr>
    <w:rPr>
      <w:rFonts w:cs="Miriam"/>
      <w:spacing w:val="4"/>
      <w:kern w:val="22"/>
      <w:lang w:val="en-US" w:bidi="he-IL"/>
    </w:rPr>
  </w:style>
  <w:style w:type="paragraph" w:styleId="af2">
    <w:name w:val="Title"/>
    <w:basedOn w:val="a0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Top2Names">
    <w:name w:val="Top2Names"/>
    <w:basedOn w:val="a0"/>
    <w:pPr>
      <w:tabs>
        <w:tab w:val="left" w:pos="709"/>
        <w:tab w:val="left" w:pos="1418"/>
        <w:tab w:val="left" w:pos="3969"/>
      </w:tabs>
    </w:pPr>
  </w:style>
  <w:style w:type="paragraph" w:customStyle="1" w:styleId="TopName">
    <w:name w:val="TopName"/>
    <w:basedOn w:val="ae"/>
    <w:pPr>
      <w:tabs>
        <w:tab w:val="clear" w:pos="4153"/>
        <w:tab w:val="clear" w:pos="8306"/>
        <w:tab w:val="left" w:pos="709"/>
        <w:tab w:val="left" w:pos="3969"/>
      </w:tabs>
      <w:ind w:left="3969" w:hanging="3969"/>
    </w:pPr>
  </w:style>
  <w:style w:type="table" w:styleId="af3">
    <w:name w:val="Table Grid"/>
    <w:basedOn w:val="a3"/>
    <w:rsid w:val="001125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">
    <w:name w:val="Comment"/>
    <w:basedOn w:val="a1"/>
    <w:rPr>
      <w:i/>
      <w:color w:val="993300"/>
    </w:rPr>
  </w:style>
  <w:style w:type="character" w:customStyle="1" w:styleId="hps">
    <w:name w:val="hps"/>
    <w:basedOn w:val="a2"/>
    <w:rsid w:val="001E3D85"/>
  </w:style>
  <w:style w:type="character" w:customStyle="1" w:styleId="hpsatn">
    <w:name w:val="hps atn"/>
    <w:basedOn w:val="a2"/>
    <w:rsid w:val="001E3D85"/>
  </w:style>
  <w:style w:type="paragraph" w:customStyle="1" w:styleId="af4">
    <w:name w:val="Основний"/>
    <w:basedOn w:val="a0"/>
    <w:link w:val="af5"/>
    <w:qFormat/>
    <w:rsid w:val="00D445EA"/>
    <w:pPr>
      <w:ind w:firstLine="567"/>
    </w:pPr>
    <w:rPr>
      <w:lang w:val="uk-UA"/>
    </w:rPr>
  </w:style>
  <w:style w:type="paragraph" w:styleId="af6">
    <w:name w:val="Balloon Text"/>
    <w:basedOn w:val="a0"/>
    <w:link w:val="af7"/>
    <w:rsid w:val="00DE5B9F"/>
    <w:rPr>
      <w:rFonts w:ascii="Tahoma" w:hAnsi="Tahoma" w:cs="Tahoma"/>
      <w:sz w:val="16"/>
      <w:szCs w:val="16"/>
    </w:rPr>
  </w:style>
  <w:style w:type="character" w:customStyle="1" w:styleId="af5">
    <w:name w:val="Основний Знак"/>
    <w:link w:val="af4"/>
    <w:rsid w:val="00D445EA"/>
    <w:rPr>
      <w:sz w:val="24"/>
      <w:lang w:val="uk-UA"/>
    </w:rPr>
  </w:style>
  <w:style w:type="character" w:customStyle="1" w:styleId="af7">
    <w:name w:val="Текст выноски Знак"/>
    <w:basedOn w:val="a2"/>
    <w:link w:val="af6"/>
    <w:rsid w:val="00DE5B9F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KO\&#1052;&#1086;&#1080;%20&#1076;&#1086;&#1082;&#1091;&#1084;&#1077;&#1085;&#1090;&#1099;\Politeh\Salo\SD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SDD.dot</Template>
  <TotalTime>39</TotalTime>
  <Pages>8</Pages>
  <Words>1465</Words>
  <Characters>8355</Characters>
  <Application>Microsoft Office Word</Application>
  <DocSecurity>0</DocSecurity>
  <Lines>69</Lines>
  <Paragraphs>19</Paragraphs>
  <ScaleCrop>false</ScaleCrop>
  <Company/>
  <LinksUpToDate>false</LinksUpToDate>
  <CharactersWithSpaces>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>&lt;Subsystem or Future&gt;</dc:subject>
  <dc:creator>AKO</dc:creator>
  <cp:lastModifiedBy>neo</cp:lastModifiedBy>
  <cp:revision>10</cp:revision>
  <cp:lastPrinted>1601-01-01T00:00:00Z</cp:lastPrinted>
  <dcterms:created xsi:type="dcterms:W3CDTF">2011-10-19T19:22:00Z</dcterms:created>
  <dcterms:modified xsi:type="dcterms:W3CDTF">2011-10-19T20:06:00Z</dcterms:modified>
</cp:coreProperties>
</file>